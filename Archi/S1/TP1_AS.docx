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BB5" w:rsidRDefault="003140A7">
      <w:r>
        <w:rPr>
          <w:noProof/>
        </w:rPr>
        <w:drawing>
          <wp:inline distT="0" distB="0" distL="0" distR="0">
            <wp:extent cx="2106054" cy="1217054"/>
            <wp:effectExtent l="19050" t="0" r="8496" b="0"/>
            <wp:docPr id="1" name="Image 0" descr="IUT-Bdx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T-Bdx-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21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A7" w:rsidRDefault="003140A7" w:rsidP="00B72197">
      <w:pPr>
        <w:spacing w:line="240" w:lineRule="auto"/>
        <w:jc w:val="center"/>
      </w:pPr>
      <w:r>
        <w:t>IUT département Informatique</w:t>
      </w:r>
    </w:p>
    <w:p w:rsidR="003140A7" w:rsidRDefault="003140A7" w:rsidP="00B72197">
      <w:pPr>
        <w:spacing w:line="240" w:lineRule="auto"/>
        <w:jc w:val="center"/>
      </w:pPr>
      <w:r>
        <w:t>M1 101 Utilisation des systèmes Informatique</w:t>
      </w:r>
      <w:r w:rsidR="0049216C">
        <w:t>s</w:t>
      </w:r>
    </w:p>
    <w:p w:rsidR="003140A7" w:rsidRDefault="009A44FA" w:rsidP="00B72197">
      <w:pPr>
        <w:spacing w:line="240" w:lineRule="auto"/>
        <w:jc w:val="center"/>
      </w:pPr>
      <w:r>
        <w:t>2019-2020</w:t>
      </w:r>
      <w:bookmarkStart w:id="0" w:name="_GoBack"/>
      <w:bookmarkEnd w:id="0"/>
      <w:r w:rsidR="003140A7">
        <w:t xml:space="preserve"> Année Spéciale</w:t>
      </w:r>
    </w:p>
    <w:p w:rsidR="003140A7" w:rsidRDefault="003140A7" w:rsidP="00B72197">
      <w:pPr>
        <w:spacing w:line="240" w:lineRule="auto"/>
        <w:jc w:val="center"/>
      </w:pPr>
      <w:r>
        <w:t>Semaine 2 – Travaux Pratiques</w:t>
      </w:r>
    </w:p>
    <w:p w:rsidR="00C516BD" w:rsidRDefault="00C516BD" w:rsidP="00B72197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0"/>
          <w:szCs w:val="20"/>
        </w:rPr>
        <w:sectPr w:rsidR="00C516BD" w:rsidSect="00C516BD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140A7" w:rsidRPr="00B72197" w:rsidRDefault="003140A7" w:rsidP="00B72197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b/>
          <w:sz w:val="20"/>
          <w:szCs w:val="20"/>
        </w:rPr>
      </w:pPr>
      <w:r w:rsidRPr="00B72197">
        <w:rPr>
          <w:rFonts w:ascii="CMSSBX10" w:hAnsi="CMSSBX10" w:cs="CMSSBX10"/>
          <w:b/>
          <w:sz w:val="20"/>
          <w:szCs w:val="20"/>
        </w:rPr>
        <w:t>Important :</w:t>
      </w:r>
    </w:p>
    <w:p w:rsidR="003140A7" w:rsidRDefault="003140A7" w:rsidP="00B72197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>
        <w:rPr>
          <w:rFonts w:ascii="CMSS10" w:hAnsi="CMSS10" w:cs="CMSS10"/>
          <w:sz w:val="20"/>
          <w:szCs w:val="20"/>
        </w:rPr>
        <w:t>Pendant la séance vous prendrez des notes dans un fichier.</w:t>
      </w:r>
    </w:p>
    <w:p w:rsidR="003140A7" w:rsidRPr="003140A7" w:rsidRDefault="003140A7" w:rsidP="00B72197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>
        <w:rPr>
          <w:rFonts w:ascii="CMSS10" w:hAnsi="CMSS10" w:cs="CMSS10"/>
          <w:sz w:val="20"/>
          <w:szCs w:val="20"/>
        </w:rPr>
        <w:t xml:space="preserve">Vous les enverrez (même incomplets) par courrier électronique à eric.woirgard@u-bordeaux.fr </w:t>
      </w:r>
      <w:r>
        <w:rPr>
          <w:rFonts w:ascii="CMSSI10" w:hAnsi="CMSSI10" w:cs="CMSSI10"/>
          <w:sz w:val="20"/>
          <w:szCs w:val="20"/>
        </w:rPr>
        <w:t>en fin de séance.</w:t>
      </w:r>
    </w:p>
    <w:p w:rsidR="00B72197" w:rsidRDefault="00B72197" w:rsidP="00B72197">
      <w:pPr>
        <w:spacing w:line="240" w:lineRule="auto"/>
        <w:rPr>
          <w:rFonts w:ascii="CMSS10" w:hAnsi="CMSS10" w:cs="CMSS10"/>
          <w:sz w:val="20"/>
          <w:szCs w:val="20"/>
        </w:rPr>
      </w:pPr>
    </w:p>
    <w:p w:rsidR="003140A7" w:rsidRPr="00B72197" w:rsidRDefault="003140A7" w:rsidP="00B72197">
      <w:pPr>
        <w:spacing w:line="240" w:lineRule="auto"/>
        <w:rPr>
          <w:rFonts w:ascii="CMSS10" w:hAnsi="CMSS10" w:cs="CMSS10"/>
          <w:b/>
          <w:sz w:val="20"/>
          <w:szCs w:val="20"/>
        </w:rPr>
      </w:pPr>
      <w:r w:rsidRPr="00B72197">
        <w:rPr>
          <w:rFonts w:ascii="CMSS10" w:hAnsi="CMSS10" w:cs="CMSS10"/>
          <w:b/>
          <w:sz w:val="20"/>
          <w:szCs w:val="20"/>
        </w:rPr>
        <w:t>1 Premiers exercices</w:t>
      </w:r>
    </w:p>
    <w:p w:rsidR="003140A7" w:rsidRPr="00C9077E" w:rsidRDefault="003140A7" w:rsidP="00B72197">
      <w:pPr>
        <w:pStyle w:val="Paragraphedeliste"/>
        <w:numPr>
          <w:ilvl w:val="0"/>
          <w:numId w:val="1"/>
        </w:numPr>
        <w:spacing w:line="240" w:lineRule="auto"/>
        <w:rPr>
          <w:rFonts w:ascii="CMSS10" w:hAnsi="CMSS10" w:cs="CMSS10"/>
          <w:sz w:val="20"/>
          <w:szCs w:val="20"/>
        </w:rPr>
      </w:pPr>
      <w:r w:rsidRPr="00C9077E">
        <w:rPr>
          <w:rFonts w:ascii="CMSS10" w:hAnsi="CMSS10" w:cs="CMSS10"/>
          <w:sz w:val="20"/>
          <w:szCs w:val="20"/>
        </w:rPr>
        <w:t xml:space="preserve">En utilisant l’aide mémoire des </w:t>
      </w:r>
      <w:r w:rsidR="0005281C" w:rsidRPr="00C9077E">
        <w:rPr>
          <w:rFonts w:ascii="CMSS10" w:hAnsi="CMSS10" w:cs="CMSS10"/>
          <w:sz w:val="20"/>
          <w:szCs w:val="20"/>
        </w:rPr>
        <w:t>commandes</w:t>
      </w:r>
      <w:r w:rsidRPr="00C9077E">
        <w:rPr>
          <w:rFonts w:ascii="CMSS10" w:hAnsi="CMSS10" w:cs="CMSS10"/>
          <w:sz w:val="20"/>
          <w:szCs w:val="20"/>
        </w:rPr>
        <w:t xml:space="preserve"> Unix, faire l’exercice suivant :</w:t>
      </w:r>
    </w:p>
    <w:p w:rsidR="003140A7" w:rsidRPr="00C9077E" w:rsidRDefault="005E0077" w:rsidP="00B72197">
      <w:pPr>
        <w:pStyle w:val="Paragraphedeliste"/>
        <w:numPr>
          <w:ilvl w:val="0"/>
          <w:numId w:val="1"/>
        </w:numPr>
        <w:spacing w:line="240" w:lineRule="auto"/>
        <w:rPr>
          <w:rFonts w:ascii="CMSS10" w:hAnsi="CMSS10" w:cs="CMSS10"/>
          <w:sz w:val="20"/>
          <w:szCs w:val="20"/>
        </w:rPr>
      </w:pPr>
      <w:r>
        <w:rPr>
          <w:rFonts w:ascii="CMSS10" w:hAnsi="CMSS10" w:cs="CMSS10"/>
          <w:sz w:val="20"/>
          <w:szCs w:val="20"/>
        </w:rPr>
        <w:t>Créez</w:t>
      </w:r>
      <w:r w:rsidR="003140A7" w:rsidRPr="00C9077E">
        <w:rPr>
          <w:rFonts w:ascii="CMSS10" w:hAnsi="CMSS10" w:cs="CMSS10"/>
          <w:sz w:val="20"/>
          <w:szCs w:val="20"/>
        </w:rPr>
        <w:t xml:space="preserve"> un </w:t>
      </w:r>
      <w:r w:rsidR="0005281C" w:rsidRPr="00C9077E">
        <w:rPr>
          <w:rFonts w:ascii="CMSS10" w:hAnsi="CMSS10" w:cs="CMSS10"/>
          <w:sz w:val="20"/>
          <w:szCs w:val="20"/>
        </w:rPr>
        <w:t>répertoire</w:t>
      </w:r>
      <w:r w:rsidR="003140A7" w:rsidRPr="00C9077E">
        <w:rPr>
          <w:rFonts w:ascii="CMSS10" w:hAnsi="CMSS10" w:cs="CMSS10"/>
          <w:sz w:val="20"/>
          <w:szCs w:val="20"/>
        </w:rPr>
        <w:t xml:space="preserve"> Essais dans votre répertoire d’accueil</w:t>
      </w:r>
    </w:p>
    <w:p w:rsidR="003140A7" w:rsidRPr="00C9077E" w:rsidRDefault="005E0077" w:rsidP="00B72197">
      <w:pPr>
        <w:pStyle w:val="Paragraphedeliste"/>
        <w:numPr>
          <w:ilvl w:val="0"/>
          <w:numId w:val="1"/>
        </w:numPr>
        <w:spacing w:line="240" w:lineRule="auto"/>
        <w:rPr>
          <w:rFonts w:ascii="CMSS10" w:hAnsi="CMSS10" w:cs="CMSS10"/>
          <w:sz w:val="20"/>
          <w:szCs w:val="20"/>
        </w:rPr>
      </w:pPr>
      <w:r>
        <w:rPr>
          <w:rFonts w:ascii="CMSS10" w:hAnsi="CMSS10" w:cs="CMSS10"/>
          <w:sz w:val="20"/>
          <w:szCs w:val="20"/>
        </w:rPr>
        <w:t>Créez</w:t>
      </w:r>
      <w:r w:rsidR="002B2C42" w:rsidRPr="00C9077E">
        <w:rPr>
          <w:rFonts w:ascii="CMSS10" w:hAnsi="CMSS10" w:cs="CMSS10"/>
          <w:sz w:val="20"/>
          <w:szCs w:val="20"/>
        </w:rPr>
        <w:t xml:space="preserve"> avec la commande </w:t>
      </w:r>
      <w:proofErr w:type="spellStart"/>
      <w:r w:rsidR="002B2C42" w:rsidRPr="00C9077E">
        <w:rPr>
          <w:rFonts w:ascii="CMSS10" w:hAnsi="CMSS10" w:cs="CMSS10"/>
          <w:sz w:val="20"/>
          <w:szCs w:val="20"/>
        </w:rPr>
        <w:t>touch</w:t>
      </w:r>
      <w:proofErr w:type="spellEnd"/>
      <w:r w:rsidR="002B2C42" w:rsidRPr="00C9077E">
        <w:rPr>
          <w:rFonts w:ascii="CMSS10" w:hAnsi="CMSS10" w:cs="CMSS10"/>
          <w:sz w:val="20"/>
          <w:szCs w:val="20"/>
        </w:rPr>
        <w:t xml:space="preserve"> plusieurs fichiers à extension connues .cc, .</w:t>
      </w:r>
      <w:proofErr w:type="spellStart"/>
      <w:r w:rsidR="002B2C42" w:rsidRPr="00C9077E">
        <w:rPr>
          <w:rFonts w:ascii="CMSS10" w:hAnsi="CMSS10" w:cs="CMSS10"/>
          <w:sz w:val="20"/>
          <w:szCs w:val="20"/>
        </w:rPr>
        <w:t>txt</w:t>
      </w:r>
      <w:proofErr w:type="spellEnd"/>
      <w:r w:rsidR="002B2C42" w:rsidRPr="00C9077E">
        <w:rPr>
          <w:rFonts w:ascii="CMSS10" w:hAnsi="CMSS10" w:cs="CMSS10"/>
          <w:sz w:val="20"/>
          <w:szCs w:val="20"/>
        </w:rPr>
        <w:t>, .</w:t>
      </w:r>
      <w:proofErr w:type="spellStart"/>
      <w:r w:rsidR="002B2C42" w:rsidRPr="00C9077E">
        <w:rPr>
          <w:rFonts w:ascii="CMSS10" w:hAnsi="CMSS10" w:cs="CMSS10"/>
          <w:sz w:val="20"/>
          <w:szCs w:val="20"/>
        </w:rPr>
        <w:t>dat</w:t>
      </w:r>
      <w:proofErr w:type="spellEnd"/>
      <w:r w:rsidR="0022036F" w:rsidRPr="00C9077E">
        <w:rPr>
          <w:rFonts w:ascii="CMSS10" w:hAnsi="CMSS10" w:cs="CMSS10"/>
          <w:sz w:val="20"/>
          <w:szCs w:val="20"/>
        </w:rPr>
        <w:t>,</w:t>
      </w:r>
      <w:r w:rsidR="0022036F">
        <w:rPr>
          <w:rFonts w:ascii="CMSS10" w:hAnsi="CMSS10" w:cs="CMSS10"/>
          <w:sz w:val="20"/>
          <w:szCs w:val="20"/>
        </w:rPr>
        <w:t xml:space="preserve"> .</w:t>
      </w:r>
      <w:proofErr w:type="spellStart"/>
      <w:r w:rsidR="00C516BD">
        <w:rPr>
          <w:rFonts w:ascii="CMSS10" w:hAnsi="CMSS10" w:cs="CMSS10"/>
          <w:sz w:val="20"/>
          <w:szCs w:val="20"/>
        </w:rPr>
        <w:t>pdf</w:t>
      </w:r>
      <w:proofErr w:type="spellEnd"/>
      <w:r w:rsidR="00C516BD">
        <w:rPr>
          <w:rFonts w:ascii="CMSS10" w:hAnsi="CMSS10" w:cs="CMSS10"/>
          <w:sz w:val="20"/>
          <w:szCs w:val="20"/>
        </w:rPr>
        <w:t>,</w:t>
      </w:r>
      <w:r w:rsidR="002B2C42" w:rsidRPr="00C9077E">
        <w:rPr>
          <w:rFonts w:ascii="CMSS10" w:hAnsi="CMSS10" w:cs="CMSS10"/>
          <w:sz w:val="20"/>
          <w:szCs w:val="20"/>
        </w:rPr>
        <w:t xml:space="preserve"> etc.</w:t>
      </w:r>
      <w:r>
        <w:rPr>
          <w:rFonts w:ascii="CMSS10" w:hAnsi="CMSS10" w:cs="CMSS10"/>
          <w:sz w:val="20"/>
          <w:szCs w:val="20"/>
        </w:rPr>
        <w:t xml:space="preserve"> </w:t>
      </w:r>
      <w:r w:rsidR="002B2C42" w:rsidRPr="00C9077E">
        <w:rPr>
          <w:rFonts w:ascii="CMSS10" w:hAnsi="CMSS10" w:cs="CMSS10"/>
          <w:sz w:val="20"/>
          <w:szCs w:val="20"/>
        </w:rPr>
        <w:t xml:space="preserve">dans le </w:t>
      </w:r>
      <w:r w:rsidRPr="00C9077E">
        <w:rPr>
          <w:rFonts w:ascii="CMSS10" w:hAnsi="CMSS10" w:cs="CMSS10"/>
          <w:sz w:val="20"/>
          <w:szCs w:val="20"/>
        </w:rPr>
        <w:t>répertoire</w:t>
      </w:r>
      <w:r w:rsidR="002B2C42" w:rsidRPr="00C9077E">
        <w:rPr>
          <w:rFonts w:ascii="CMSS10" w:hAnsi="CMSS10" w:cs="CMSS10"/>
          <w:sz w:val="20"/>
          <w:szCs w:val="20"/>
        </w:rPr>
        <w:t xml:space="preserve"> Essais</w:t>
      </w:r>
    </w:p>
    <w:p w:rsidR="002B2C42" w:rsidRPr="00C9077E" w:rsidRDefault="005E0077" w:rsidP="00B72197">
      <w:pPr>
        <w:pStyle w:val="Paragraphedeliste"/>
        <w:numPr>
          <w:ilvl w:val="0"/>
          <w:numId w:val="1"/>
        </w:numPr>
        <w:spacing w:line="240" w:lineRule="auto"/>
        <w:rPr>
          <w:rFonts w:ascii="CMSS10" w:hAnsi="CMSS10" w:cs="CMSS10"/>
          <w:sz w:val="20"/>
          <w:szCs w:val="20"/>
        </w:rPr>
      </w:pPr>
      <w:r>
        <w:rPr>
          <w:rFonts w:ascii="CMSS10" w:hAnsi="CMSS10" w:cs="CMSS10"/>
          <w:sz w:val="20"/>
          <w:szCs w:val="20"/>
        </w:rPr>
        <w:t>Créez</w:t>
      </w:r>
      <w:r w:rsidR="002B2C42" w:rsidRPr="00C9077E">
        <w:rPr>
          <w:rFonts w:ascii="CMSS10" w:hAnsi="CMSS10" w:cs="CMSS10"/>
          <w:sz w:val="20"/>
          <w:szCs w:val="20"/>
        </w:rPr>
        <w:t xml:space="preserve"> dans ce </w:t>
      </w:r>
      <w:r w:rsidRPr="00C9077E">
        <w:rPr>
          <w:rFonts w:ascii="CMSS10" w:hAnsi="CMSS10" w:cs="CMSS10"/>
          <w:sz w:val="20"/>
          <w:szCs w:val="20"/>
        </w:rPr>
        <w:t>répertoire</w:t>
      </w:r>
      <w:r w:rsidR="002B2C42" w:rsidRPr="00C9077E">
        <w:rPr>
          <w:rFonts w:ascii="CMSS10" w:hAnsi="CMSS10" w:cs="CMSS10"/>
          <w:sz w:val="20"/>
          <w:szCs w:val="20"/>
        </w:rPr>
        <w:t xml:space="preserve"> un </w:t>
      </w:r>
      <w:r w:rsidRPr="00C9077E">
        <w:rPr>
          <w:rFonts w:ascii="CMSS10" w:hAnsi="CMSS10" w:cs="CMSS10"/>
          <w:sz w:val="20"/>
          <w:szCs w:val="20"/>
        </w:rPr>
        <w:t>sous-répertoire</w:t>
      </w:r>
      <w:r w:rsidR="002B2C42" w:rsidRPr="00C9077E">
        <w:rPr>
          <w:rFonts w:ascii="CMSS10" w:hAnsi="CMSS10" w:cs="CMSS10"/>
          <w:sz w:val="20"/>
          <w:szCs w:val="20"/>
        </w:rPr>
        <w:t xml:space="preserve"> Essai1 comportant lui-même un </w:t>
      </w:r>
      <w:r w:rsidRPr="00C9077E">
        <w:rPr>
          <w:rFonts w:ascii="CMSS10" w:hAnsi="CMSS10" w:cs="CMSS10"/>
          <w:sz w:val="20"/>
          <w:szCs w:val="20"/>
        </w:rPr>
        <w:t>sous-répertoire</w:t>
      </w:r>
      <w:r w:rsidR="002B2C42" w:rsidRPr="00C9077E">
        <w:rPr>
          <w:rFonts w:ascii="CMSS10" w:hAnsi="CMSS10" w:cs="CMSS10"/>
          <w:sz w:val="20"/>
          <w:szCs w:val="20"/>
        </w:rPr>
        <w:t xml:space="preserve"> Essai2</w:t>
      </w:r>
    </w:p>
    <w:p w:rsidR="002B2C42" w:rsidRPr="00C9077E" w:rsidRDefault="002B2C42" w:rsidP="00B72197">
      <w:pPr>
        <w:pStyle w:val="Paragraphedeliste"/>
        <w:numPr>
          <w:ilvl w:val="0"/>
          <w:numId w:val="1"/>
        </w:numPr>
        <w:spacing w:line="240" w:lineRule="auto"/>
        <w:rPr>
          <w:rFonts w:ascii="CMSS10" w:hAnsi="CMSS10" w:cs="CMSS10"/>
          <w:sz w:val="20"/>
          <w:szCs w:val="20"/>
        </w:rPr>
      </w:pPr>
      <w:r w:rsidRPr="00C9077E">
        <w:rPr>
          <w:rFonts w:ascii="CMSS10" w:hAnsi="CMSS10" w:cs="CMSS10"/>
          <w:sz w:val="20"/>
          <w:szCs w:val="20"/>
        </w:rPr>
        <w:t xml:space="preserve">Mettre dans chacun de ces répertoires des fichiers vides avec </w:t>
      </w:r>
      <w:proofErr w:type="spellStart"/>
      <w:r w:rsidRPr="00C9077E">
        <w:rPr>
          <w:rFonts w:ascii="CMSS10" w:hAnsi="CMSS10" w:cs="CMSS10"/>
          <w:sz w:val="20"/>
          <w:szCs w:val="20"/>
        </w:rPr>
        <w:t>touch</w:t>
      </w:r>
      <w:proofErr w:type="spellEnd"/>
      <w:r w:rsidRPr="00C9077E">
        <w:rPr>
          <w:rFonts w:ascii="CMSS10" w:hAnsi="CMSS10" w:cs="CMSS10"/>
          <w:sz w:val="20"/>
          <w:szCs w:val="20"/>
        </w:rPr>
        <w:t>.</w:t>
      </w:r>
    </w:p>
    <w:p w:rsidR="002B2C42" w:rsidRPr="00C9077E" w:rsidRDefault="005E0077" w:rsidP="00B72197">
      <w:pPr>
        <w:pStyle w:val="Paragraphedeliste"/>
        <w:numPr>
          <w:ilvl w:val="0"/>
          <w:numId w:val="1"/>
        </w:numPr>
        <w:spacing w:line="240" w:lineRule="auto"/>
        <w:rPr>
          <w:rFonts w:ascii="CMSS10" w:hAnsi="CMSS10" w:cs="CMSS10"/>
          <w:sz w:val="20"/>
          <w:szCs w:val="20"/>
        </w:rPr>
      </w:pPr>
      <w:r>
        <w:rPr>
          <w:rFonts w:ascii="CMSS10" w:hAnsi="CMSS10" w:cs="CMSS10"/>
          <w:sz w:val="20"/>
          <w:szCs w:val="20"/>
        </w:rPr>
        <w:t>Essayez</w:t>
      </w:r>
      <w:r w:rsidR="002B2C42" w:rsidRPr="00C9077E">
        <w:rPr>
          <w:rFonts w:ascii="CMSS10" w:hAnsi="CMSS10" w:cs="CMSS10"/>
          <w:sz w:val="20"/>
          <w:szCs w:val="20"/>
        </w:rPr>
        <w:t xml:space="preserve"> d’</w:t>
      </w:r>
      <w:r w:rsidRPr="00C9077E">
        <w:rPr>
          <w:rFonts w:ascii="CMSS10" w:hAnsi="CMSS10" w:cs="CMSS10"/>
          <w:sz w:val="20"/>
          <w:szCs w:val="20"/>
        </w:rPr>
        <w:t>effacer</w:t>
      </w:r>
      <w:r w:rsidR="00AD3095">
        <w:rPr>
          <w:rFonts w:ascii="CMSS10" w:hAnsi="CMSS10" w:cs="CMSS10"/>
          <w:sz w:val="20"/>
          <w:szCs w:val="20"/>
        </w:rPr>
        <w:t xml:space="preserve"> le répertoire « feuille »</w:t>
      </w:r>
    </w:p>
    <w:p w:rsidR="002B2C42" w:rsidRPr="00C9077E" w:rsidRDefault="002B2C42" w:rsidP="00B72197">
      <w:pPr>
        <w:pStyle w:val="Paragraphedeliste"/>
        <w:numPr>
          <w:ilvl w:val="0"/>
          <w:numId w:val="1"/>
        </w:numPr>
        <w:spacing w:line="240" w:lineRule="auto"/>
        <w:rPr>
          <w:rFonts w:ascii="CMSS10" w:hAnsi="CMSS10" w:cs="CMSS10"/>
          <w:sz w:val="20"/>
          <w:szCs w:val="20"/>
        </w:rPr>
      </w:pPr>
      <w:r w:rsidRPr="00C9077E">
        <w:rPr>
          <w:rFonts w:ascii="CMSS10" w:hAnsi="CMSS10" w:cs="CMSS10"/>
          <w:sz w:val="20"/>
          <w:szCs w:val="20"/>
        </w:rPr>
        <w:t xml:space="preserve">Examiner et vérifier vos actions avec la commande </w:t>
      </w:r>
      <w:proofErr w:type="spellStart"/>
      <w:r w:rsidRPr="00C9077E">
        <w:rPr>
          <w:rFonts w:ascii="CMSS10" w:hAnsi="CMSS10" w:cs="CMSS10"/>
          <w:sz w:val="20"/>
          <w:szCs w:val="20"/>
        </w:rPr>
        <w:t>ls</w:t>
      </w:r>
      <w:proofErr w:type="spellEnd"/>
      <w:r w:rsidRPr="00C9077E">
        <w:rPr>
          <w:rFonts w:ascii="CMSS10" w:hAnsi="CMSS10" w:cs="CMSS10"/>
          <w:sz w:val="20"/>
          <w:szCs w:val="20"/>
        </w:rPr>
        <w:t xml:space="preserve"> et ses options</w:t>
      </w:r>
    </w:p>
    <w:p w:rsidR="002B2C42" w:rsidRPr="00C9077E" w:rsidRDefault="002B2C42" w:rsidP="00B72197">
      <w:pPr>
        <w:pStyle w:val="Paragraphedeliste"/>
        <w:numPr>
          <w:ilvl w:val="0"/>
          <w:numId w:val="1"/>
        </w:numPr>
        <w:spacing w:line="240" w:lineRule="auto"/>
        <w:rPr>
          <w:rFonts w:ascii="CMSS10" w:hAnsi="CMSS10" w:cs="CMSS10"/>
          <w:sz w:val="20"/>
          <w:szCs w:val="20"/>
        </w:rPr>
      </w:pPr>
      <w:r w:rsidRPr="00C9077E">
        <w:rPr>
          <w:rFonts w:ascii="CMSS10" w:hAnsi="CMSS10" w:cs="CMSS10"/>
          <w:sz w:val="20"/>
          <w:szCs w:val="20"/>
        </w:rPr>
        <w:t>Dans votre répertoire d’</w:t>
      </w:r>
      <w:r w:rsidR="005E0077" w:rsidRPr="00C9077E">
        <w:rPr>
          <w:rFonts w:ascii="CMSS10" w:hAnsi="CMSS10" w:cs="CMSS10"/>
          <w:sz w:val="20"/>
          <w:szCs w:val="20"/>
        </w:rPr>
        <w:t>accueil</w:t>
      </w:r>
      <w:r w:rsidRPr="00C9077E">
        <w:rPr>
          <w:rFonts w:ascii="CMSS10" w:hAnsi="CMSS10" w:cs="CMSS10"/>
          <w:sz w:val="20"/>
          <w:szCs w:val="20"/>
        </w:rPr>
        <w:t xml:space="preserve"> </w:t>
      </w:r>
      <w:r w:rsidR="005E0077" w:rsidRPr="00C9077E">
        <w:rPr>
          <w:rFonts w:ascii="CMSS10" w:hAnsi="CMSS10" w:cs="CMSS10"/>
          <w:sz w:val="20"/>
          <w:szCs w:val="20"/>
        </w:rPr>
        <w:t>c</w:t>
      </w:r>
      <w:r w:rsidR="005E0077">
        <w:rPr>
          <w:rFonts w:ascii="CMSS10" w:hAnsi="CMSS10" w:cs="CMSS10"/>
          <w:sz w:val="20"/>
          <w:szCs w:val="20"/>
        </w:rPr>
        <w:t>réez</w:t>
      </w:r>
      <w:r w:rsidRPr="00C9077E">
        <w:rPr>
          <w:rFonts w:ascii="CMSS10" w:hAnsi="CMSS10" w:cs="CMSS10"/>
          <w:sz w:val="20"/>
          <w:szCs w:val="20"/>
        </w:rPr>
        <w:t xml:space="preserve"> un </w:t>
      </w:r>
      <w:r w:rsidR="005E0077" w:rsidRPr="00C9077E">
        <w:rPr>
          <w:rFonts w:ascii="CMSS10" w:hAnsi="CMSS10" w:cs="CMSS10"/>
          <w:sz w:val="20"/>
          <w:szCs w:val="20"/>
        </w:rPr>
        <w:t>répertoire</w:t>
      </w:r>
      <w:r w:rsidRPr="00C9077E">
        <w:rPr>
          <w:rFonts w:ascii="CMSS10" w:hAnsi="CMSS10" w:cs="CMSS10"/>
          <w:sz w:val="20"/>
          <w:szCs w:val="20"/>
        </w:rPr>
        <w:t xml:space="preserve"> temporaire</w:t>
      </w:r>
      <w:r w:rsidR="00173B8D">
        <w:rPr>
          <w:rFonts w:ascii="CMSS10" w:hAnsi="CMSS10" w:cs="CMSS10"/>
          <w:sz w:val="20"/>
          <w:szCs w:val="20"/>
        </w:rPr>
        <w:t xml:space="preserve"> (/temporaire)</w:t>
      </w:r>
    </w:p>
    <w:p w:rsidR="002B2C42" w:rsidRPr="00C9077E" w:rsidRDefault="002B2C42" w:rsidP="00B72197">
      <w:pPr>
        <w:pStyle w:val="Paragraphedeliste"/>
        <w:numPr>
          <w:ilvl w:val="0"/>
          <w:numId w:val="1"/>
        </w:numPr>
        <w:spacing w:line="240" w:lineRule="auto"/>
        <w:rPr>
          <w:rFonts w:ascii="CMSS10" w:hAnsi="CMSS10" w:cs="CMSS10"/>
          <w:sz w:val="20"/>
          <w:szCs w:val="20"/>
        </w:rPr>
      </w:pPr>
      <w:r w:rsidRPr="00C9077E">
        <w:rPr>
          <w:rFonts w:ascii="CMSS10" w:hAnsi="CMSS10" w:cs="CMSS10"/>
          <w:sz w:val="20"/>
          <w:szCs w:val="20"/>
        </w:rPr>
        <w:t xml:space="preserve">Copier le </w:t>
      </w:r>
      <w:r w:rsidR="00C9077E" w:rsidRPr="00C9077E">
        <w:rPr>
          <w:rFonts w:ascii="CMSS10" w:hAnsi="CMSS10" w:cs="CMSS10"/>
          <w:sz w:val="20"/>
          <w:szCs w:val="20"/>
        </w:rPr>
        <w:t xml:space="preserve">contenu du </w:t>
      </w:r>
      <w:r w:rsidR="005E0077" w:rsidRPr="00C9077E">
        <w:rPr>
          <w:rFonts w:ascii="CMSS10" w:hAnsi="CMSS10" w:cs="CMSS10"/>
          <w:sz w:val="20"/>
          <w:szCs w:val="20"/>
        </w:rPr>
        <w:t>répertoire</w:t>
      </w:r>
      <w:r w:rsidR="00C9077E" w:rsidRPr="00C9077E">
        <w:rPr>
          <w:rFonts w:ascii="CMSS10" w:hAnsi="CMSS10" w:cs="CMSS10"/>
          <w:sz w:val="20"/>
          <w:szCs w:val="20"/>
        </w:rPr>
        <w:t xml:space="preserve"> Essai2</w:t>
      </w:r>
      <w:r w:rsidRPr="00C9077E">
        <w:rPr>
          <w:rFonts w:ascii="CMSS10" w:hAnsi="CMSS10" w:cs="CMSS10"/>
          <w:sz w:val="20"/>
          <w:szCs w:val="20"/>
        </w:rPr>
        <w:t xml:space="preserve"> dans le </w:t>
      </w:r>
      <w:r w:rsidR="005E0077" w:rsidRPr="00C9077E">
        <w:rPr>
          <w:rFonts w:ascii="CMSS10" w:hAnsi="CMSS10" w:cs="CMSS10"/>
          <w:sz w:val="20"/>
          <w:szCs w:val="20"/>
        </w:rPr>
        <w:t>répertoire</w:t>
      </w:r>
      <w:r w:rsidRPr="00C9077E">
        <w:rPr>
          <w:rFonts w:ascii="CMSS10" w:hAnsi="CMSS10" w:cs="CMSS10"/>
          <w:sz w:val="20"/>
          <w:szCs w:val="20"/>
        </w:rPr>
        <w:t xml:space="preserve"> temporaire</w:t>
      </w:r>
    </w:p>
    <w:p w:rsidR="002B2C42" w:rsidRPr="00C9077E" w:rsidRDefault="002B2C42" w:rsidP="00B72197">
      <w:pPr>
        <w:pStyle w:val="Paragraphedeliste"/>
        <w:numPr>
          <w:ilvl w:val="0"/>
          <w:numId w:val="1"/>
        </w:numPr>
        <w:spacing w:line="240" w:lineRule="auto"/>
        <w:rPr>
          <w:rFonts w:ascii="CMSS10" w:hAnsi="CMSS10" w:cs="CMSS10"/>
          <w:sz w:val="20"/>
          <w:szCs w:val="20"/>
        </w:rPr>
      </w:pPr>
      <w:r w:rsidRPr="00C9077E">
        <w:rPr>
          <w:rFonts w:ascii="CMSS10" w:hAnsi="CMSS10" w:cs="CMSS10"/>
          <w:sz w:val="20"/>
          <w:szCs w:val="20"/>
        </w:rPr>
        <w:t xml:space="preserve">Que fait la commande </w:t>
      </w:r>
      <w:proofErr w:type="spellStart"/>
      <w:r w:rsidRPr="00C9077E">
        <w:rPr>
          <w:rFonts w:ascii="CMSS10" w:hAnsi="CMSS10" w:cs="CMSS10"/>
          <w:sz w:val="20"/>
          <w:szCs w:val="20"/>
        </w:rPr>
        <w:t>pwd</w:t>
      </w:r>
      <w:proofErr w:type="spellEnd"/>
      <w:r w:rsidRPr="00C9077E">
        <w:rPr>
          <w:rFonts w:ascii="CMSS10" w:hAnsi="CMSS10" w:cs="CMSS10"/>
          <w:sz w:val="20"/>
          <w:szCs w:val="20"/>
        </w:rPr>
        <w:t> ?</w:t>
      </w:r>
    </w:p>
    <w:p w:rsidR="002B2C42" w:rsidRPr="00C9077E" w:rsidRDefault="002B2C42" w:rsidP="00B72197">
      <w:pPr>
        <w:pStyle w:val="Paragraphedeliste"/>
        <w:numPr>
          <w:ilvl w:val="0"/>
          <w:numId w:val="1"/>
        </w:numPr>
        <w:spacing w:line="240" w:lineRule="auto"/>
        <w:rPr>
          <w:rFonts w:ascii="CMSS10" w:hAnsi="CMSS10" w:cs="CMSS10"/>
          <w:sz w:val="20"/>
          <w:szCs w:val="20"/>
        </w:rPr>
      </w:pPr>
      <w:r w:rsidRPr="00C9077E">
        <w:rPr>
          <w:rFonts w:ascii="CMSS10" w:hAnsi="CMSS10" w:cs="CMSS10"/>
          <w:sz w:val="20"/>
          <w:szCs w:val="20"/>
        </w:rPr>
        <w:t xml:space="preserve">Déplacer le </w:t>
      </w:r>
      <w:r w:rsidR="005E0077" w:rsidRPr="00C9077E">
        <w:rPr>
          <w:rFonts w:ascii="CMSS10" w:hAnsi="CMSS10" w:cs="CMSS10"/>
          <w:sz w:val="20"/>
          <w:szCs w:val="20"/>
        </w:rPr>
        <w:t>répertoire</w:t>
      </w:r>
      <w:r w:rsidR="00C9077E" w:rsidRPr="00C9077E">
        <w:rPr>
          <w:rFonts w:ascii="CMSS10" w:hAnsi="CMSS10" w:cs="CMSS10"/>
          <w:sz w:val="20"/>
          <w:szCs w:val="20"/>
        </w:rPr>
        <w:t xml:space="preserve"> temporaire dans le répertoire Essais</w:t>
      </w:r>
    </w:p>
    <w:p w:rsidR="00C9077E" w:rsidRPr="0005281C" w:rsidRDefault="00173B8D" w:rsidP="00B72197">
      <w:pPr>
        <w:pStyle w:val="Paragraphedeliste"/>
        <w:numPr>
          <w:ilvl w:val="0"/>
          <w:numId w:val="1"/>
        </w:numPr>
        <w:spacing w:line="240" w:lineRule="auto"/>
        <w:rPr>
          <w:rFonts w:ascii="CMSS10" w:hAnsi="CMSS10" w:cs="CMSS10"/>
          <w:sz w:val="20"/>
          <w:szCs w:val="20"/>
        </w:rPr>
      </w:pPr>
      <w:r w:rsidRPr="00C9077E">
        <w:rPr>
          <w:rFonts w:ascii="CMSS10" w:hAnsi="CMSS10" w:cs="CMSS10"/>
          <w:sz w:val="20"/>
          <w:szCs w:val="20"/>
        </w:rPr>
        <w:t>Effacer</w:t>
      </w:r>
      <w:r w:rsidR="00C9077E" w:rsidRPr="00C9077E">
        <w:rPr>
          <w:rFonts w:ascii="CMSS10" w:hAnsi="CMSS10" w:cs="CMSS10"/>
          <w:sz w:val="20"/>
          <w:szCs w:val="20"/>
        </w:rPr>
        <w:t xml:space="preserve"> le </w:t>
      </w:r>
      <w:r w:rsidR="005E0077" w:rsidRPr="00C9077E">
        <w:rPr>
          <w:rFonts w:ascii="CMSS10" w:hAnsi="CMSS10" w:cs="CMSS10"/>
          <w:sz w:val="20"/>
          <w:szCs w:val="20"/>
        </w:rPr>
        <w:t>répertoire</w:t>
      </w:r>
      <w:r w:rsidR="00C9077E" w:rsidRPr="00C9077E">
        <w:rPr>
          <w:rFonts w:ascii="CMSS10" w:hAnsi="CMSS10" w:cs="CMSS10"/>
          <w:sz w:val="20"/>
          <w:szCs w:val="20"/>
        </w:rPr>
        <w:t xml:space="preserve"> temporaire</w:t>
      </w:r>
    </w:p>
    <w:p w:rsidR="00C9077E" w:rsidRPr="00B72197" w:rsidRDefault="00C9077E" w:rsidP="00B72197">
      <w:pPr>
        <w:spacing w:line="240" w:lineRule="auto"/>
        <w:rPr>
          <w:rFonts w:ascii="CMSS10" w:hAnsi="CMSS10" w:cs="CMSS10"/>
          <w:b/>
          <w:sz w:val="20"/>
          <w:szCs w:val="20"/>
        </w:rPr>
      </w:pPr>
      <w:r w:rsidRPr="00B72197">
        <w:rPr>
          <w:rFonts w:ascii="CMSS10" w:hAnsi="CMSS10" w:cs="CMSS10"/>
          <w:b/>
          <w:sz w:val="20"/>
          <w:szCs w:val="20"/>
        </w:rPr>
        <w:t>2 Archivage des fichiers</w:t>
      </w:r>
    </w:p>
    <w:p w:rsidR="0005281C" w:rsidRDefault="0005281C" w:rsidP="00B72197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>
        <w:rPr>
          <w:rFonts w:ascii="CMSS10" w:hAnsi="CMSS10" w:cs="CMSS10"/>
          <w:sz w:val="20"/>
          <w:szCs w:val="20"/>
        </w:rPr>
        <w:t xml:space="preserve">La commande </w:t>
      </w:r>
      <w:r>
        <w:rPr>
          <w:rFonts w:ascii="CMTT10" w:hAnsi="CMTT10" w:cs="CMTT10"/>
          <w:sz w:val="20"/>
          <w:szCs w:val="20"/>
        </w:rPr>
        <w:t xml:space="preserve">tar </w:t>
      </w:r>
      <w:r>
        <w:rPr>
          <w:rFonts w:ascii="CMSS10" w:hAnsi="CMSS10" w:cs="CMSS10"/>
          <w:sz w:val="20"/>
          <w:szCs w:val="20"/>
        </w:rPr>
        <w:t>(</w:t>
      </w:r>
      <w:r>
        <w:rPr>
          <w:rFonts w:ascii="CMSSBX10" w:hAnsi="CMSSBX10" w:cs="CMSSBX10"/>
          <w:sz w:val="20"/>
          <w:szCs w:val="20"/>
        </w:rPr>
        <w:t>T</w:t>
      </w:r>
      <w:r>
        <w:rPr>
          <w:rFonts w:ascii="CMSS10" w:hAnsi="CMSS10" w:cs="CMSS10"/>
          <w:sz w:val="20"/>
          <w:szCs w:val="20"/>
        </w:rPr>
        <w:t xml:space="preserve">ape </w:t>
      </w:r>
      <w:r>
        <w:rPr>
          <w:rFonts w:ascii="CMSSBX10" w:hAnsi="CMSSBX10" w:cs="CMSSBX10"/>
          <w:sz w:val="20"/>
          <w:szCs w:val="20"/>
        </w:rPr>
        <w:t>Ar</w:t>
      </w:r>
      <w:r>
        <w:rPr>
          <w:rFonts w:ascii="CMSS10" w:hAnsi="CMSS10" w:cs="CMSS10"/>
          <w:sz w:val="20"/>
          <w:szCs w:val="20"/>
        </w:rPr>
        <w:t>chiver) sert à archiver des fichiers. Il en existe cependant quantité d'autres (</w:t>
      </w:r>
      <w:r>
        <w:rPr>
          <w:rFonts w:ascii="CMTT10" w:hAnsi="CMTT10" w:cs="CMTT10"/>
          <w:sz w:val="20"/>
          <w:szCs w:val="20"/>
        </w:rPr>
        <w:t>zip</w:t>
      </w:r>
      <w:r>
        <w:rPr>
          <w:rFonts w:ascii="CMSS10" w:hAnsi="CMSS10" w:cs="CMSS10"/>
          <w:sz w:val="20"/>
          <w:szCs w:val="20"/>
        </w:rPr>
        <w:t xml:space="preserve">, </w:t>
      </w:r>
      <w:proofErr w:type="spellStart"/>
      <w:r>
        <w:rPr>
          <w:rFonts w:ascii="CMTT10" w:hAnsi="CMTT10" w:cs="CMTT10"/>
          <w:sz w:val="20"/>
          <w:szCs w:val="20"/>
        </w:rPr>
        <w:t>rar</w:t>
      </w:r>
      <w:proofErr w:type="spellEnd"/>
      <w:r>
        <w:rPr>
          <w:rFonts w:ascii="CMSS10" w:hAnsi="CMSS10" w:cs="CMSS10"/>
          <w:sz w:val="20"/>
          <w:szCs w:val="20"/>
        </w:rPr>
        <w:t xml:space="preserve">, </w:t>
      </w:r>
      <w:r>
        <w:rPr>
          <w:rFonts w:ascii="CMTT10" w:hAnsi="CMTT10" w:cs="CMTT10"/>
          <w:sz w:val="20"/>
          <w:szCs w:val="20"/>
        </w:rPr>
        <w:t>zoo</w:t>
      </w:r>
      <w:r>
        <w:rPr>
          <w:rFonts w:ascii="CMSS10" w:hAnsi="CMSS10" w:cs="CMSS10"/>
          <w:sz w:val="20"/>
          <w:szCs w:val="20"/>
        </w:rPr>
        <w:t xml:space="preserve">, </w:t>
      </w:r>
      <w:proofErr w:type="spellStart"/>
      <w:r>
        <w:rPr>
          <w:rFonts w:ascii="CMTT10" w:hAnsi="CMTT10" w:cs="CMTT10"/>
          <w:sz w:val="20"/>
          <w:szCs w:val="20"/>
        </w:rPr>
        <w:t>ark</w:t>
      </w:r>
      <w:proofErr w:type="spellEnd"/>
      <w:r>
        <w:rPr>
          <w:rFonts w:ascii="CMSS10" w:hAnsi="CMSS10" w:cs="CMSS10"/>
          <w:sz w:val="20"/>
          <w:szCs w:val="20"/>
        </w:rPr>
        <w:t xml:space="preserve">, </w:t>
      </w:r>
      <w:r>
        <w:rPr>
          <w:rFonts w:ascii="CMTT10" w:hAnsi="CMTT10" w:cs="CMTT10"/>
          <w:sz w:val="20"/>
          <w:szCs w:val="20"/>
        </w:rPr>
        <w:t xml:space="preserve">7z </w:t>
      </w:r>
      <w:r>
        <w:rPr>
          <w:rFonts w:ascii="CMSS10" w:hAnsi="CMSS10" w:cs="CMSS10"/>
          <w:sz w:val="20"/>
          <w:szCs w:val="20"/>
        </w:rPr>
        <w:t>...).</w:t>
      </w:r>
    </w:p>
    <w:p w:rsidR="0005281C" w:rsidRDefault="0005281C" w:rsidP="00B72197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</w:p>
    <w:p w:rsidR="0005281C" w:rsidRPr="00B72197" w:rsidRDefault="0005281C" w:rsidP="00B72197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i/>
          <w:sz w:val="20"/>
          <w:szCs w:val="20"/>
        </w:rPr>
      </w:pPr>
      <w:r w:rsidRPr="00B72197">
        <w:rPr>
          <w:rFonts w:ascii="CMSS10" w:hAnsi="CMSS10" w:cs="CMSS10"/>
          <w:i/>
          <w:sz w:val="20"/>
          <w:szCs w:val="20"/>
        </w:rPr>
        <w:t>Commandes tar</w:t>
      </w:r>
    </w:p>
    <w:p w:rsidR="0005281C" w:rsidRPr="00C516BD" w:rsidRDefault="0005281C" w:rsidP="00B7219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 w:rsidRPr="00C516BD">
        <w:rPr>
          <w:rFonts w:ascii="CMSS10" w:hAnsi="CMSS10" w:cs="CMSS10"/>
          <w:sz w:val="20"/>
          <w:szCs w:val="20"/>
        </w:rPr>
        <w:t>Pour la documentation : les pages de manuel. Notez les réponses au fur et à mesure.</w:t>
      </w:r>
    </w:p>
    <w:p w:rsidR="0005281C" w:rsidRPr="00C516BD" w:rsidRDefault="0005281C" w:rsidP="00B7219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 w:rsidRPr="00C516BD">
        <w:rPr>
          <w:rFonts w:ascii="CMSS10" w:hAnsi="CMSS10" w:cs="CMSS10"/>
          <w:sz w:val="20"/>
          <w:szCs w:val="20"/>
        </w:rPr>
        <w:t xml:space="preserve">Rappel des options courantes de </w:t>
      </w:r>
      <w:r w:rsidRPr="00C516BD">
        <w:rPr>
          <w:rFonts w:ascii="CMTT10" w:hAnsi="CMTT10" w:cs="CMTT10"/>
          <w:sz w:val="20"/>
          <w:szCs w:val="20"/>
        </w:rPr>
        <w:t xml:space="preserve">tar </w:t>
      </w:r>
      <w:r w:rsidRPr="00C516BD">
        <w:rPr>
          <w:rFonts w:ascii="CMSS10" w:hAnsi="CMSS10" w:cs="CMSS10"/>
          <w:sz w:val="20"/>
          <w:szCs w:val="20"/>
        </w:rPr>
        <w:t xml:space="preserve">: </w:t>
      </w:r>
      <w:r w:rsidRPr="00C516BD">
        <w:rPr>
          <w:rFonts w:ascii="CMTT10" w:hAnsi="CMTT10" w:cs="CMTT10"/>
          <w:sz w:val="20"/>
          <w:szCs w:val="20"/>
        </w:rPr>
        <w:t>c</w:t>
      </w:r>
      <w:r w:rsidRPr="00C516BD">
        <w:rPr>
          <w:rFonts w:ascii="CMSS10" w:hAnsi="CMSS10" w:cs="CMSS10"/>
          <w:sz w:val="20"/>
          <w:szCs w:val="20"/>
        </w:rPr>
        <w:t>=</w:t>
      </w:r>
      <w:proofErr w:type="spellStart"/>
      <w:r w:rsidRPr="00C516BD">
        <w:rPr>
          <w:rFonts w:ascii="CMSS10" w:hAnsi="CMSS10" w:cs="CMSS10"/>
          <w:sz w:val="20"/>
          <w:szCs w:val="20"/>
        </w:rPr>
        <w:t>Create</w:t>
      </w:r>
      <w:proofErr w:type="spellEnd"/>
      <w:r w:rsidRPr="00C516BD">
        <w:rPr>
          <w:rFonts w:ascii="CMSS10" w:hAnsi="CMSS10" w:cs="CMSS10"/>
          <w:sz w:val="20"/>
          <w:szCs w:val="20"/>
        </w:rPr>
        <w:t xml:space="preserve">, </w:t>
      </w:r>
      <w:r w:rsidRPr="00C516BD">
        <w:rPr>
          <w:rFonts w:ascii="CMTT10" w:hAnsi="CMTT10" w:cs="CMTT10"/>
          <w:sz w:val="20"/>
          <w:szCs w:val="20"/>
        </w:rPr>
        <w:t>x</w:t>
      </w:r>
      <w:r w:rsidRPr="00C516BD">
        <w:rPr>
          <w:rFonts w:ascii="CMSS10" w:hAnsi="CMSS10" w:cs="CMSS10"/>
          <w:sz w:val="20"/>
          <w:szCs w:val="20"/>
        </w:rPr>
        <w:t>=</w:t>
      </w:r>
      <w:proofErr w:type="spellStart"/>
      <w:r w:rsidRPr="00C516BD">
        <w:rPr>
          <w:rFonts w:ascii="CMSS10" w:hAnsi="CMSS10" w:cs="CMSS10"/>
          <w:sz w:val="20"/>
          <w:szCs w:val="20"/>
        </w:rPr>
        <w:t>eXtract</w:t>
      </w:r>
      <w:proofErr w:type="spellEnd"/>
      <w:r w:rsidRPr="00C516BD">
        <w:rPr>
          <w:rFonts w:ascii="CMSS10" w:hAnsi="CMSS10" w:cs="CMSS10"/>
          <w:sz w:val="20"/>
          <w:szCs w:val="20"/>
        </w:rPr>
        <w:t xml:space="preserve">, </w:t>
      </w:r>
      <w:r w:rsidRPr="00C516BD">
        <w:rPr>
          <w:rFonts w:ascii="CMTT10" w:hAnsi="CMTT10" w:cs="CMTT10"/>
          <w:sz w:val="20"/>
          <w:szCs w:val="20"/>
        </w:rPr>
        <w:t>t</w:t>
      </w:r>
      <w:r w:rsidRPr="00C516BD">
        <w:rPr>
          <w:rFonts w:ascii="CMSS10" w:hAnsi="CMSS10" w:cs="CMSS10"/>
          <w:sz w:val="20"/>
          <w:szCs w:val="20"/>
        </w:rPr>
        <w:t>=</w:t>
      </w:r>
      <w:proofErr w:type="spellStart"/>
      <w:r w:rsidRPr="00C516BD">
        <w:rPr>
          <w:rFonts w:ascii="CMSS10" w:hAnsi="CMSS10" w:cs="CMSS10"/>
          <w:sz w:val="20"/>
          <w:szCs w:val="20"/>
        </w:rPr>
        <w:t>lisT</w:t>
      </w:r>
      <w:proofErr w:type="spellEnd"/>
      <w:r w:rsidRPr="00C516BD">
        <w:rPr>
          <w:rFonts w:ascii="CMSS10" w:hAnsi="CMSS10" w:cs="CMSS10"/>
          <w:sz w:val="20"/>
          <w:szCs w:val="20"/>
        </w:rPr>
        <w:t xml:space="preserve">, </w:t>
      </w:r>
      <w:r w:rsidRPr="00C516BD">
        <w:rPr>
          <w:rFonts w:ascii="CMTT10" w:hAnsi="CMTT10" w:cs="CMTT10"/>
          <w:sz w:val="20"/>
          <w:szCs w:val="20"/>
        </w:rPr>
        <w:t>v</w:t>
      </w:r>
      <w:r w:rsidRPr="00C516BD">
        <w:rPr>
          <w:rFonts w:ascii="CMSS10" w:hAnsi="CMSS10" w:cs="CMSS10"/>
          <w:sz w:val="20"/>
          <w:szCs w:val="20"/>
        </w:rPr>
        <w:t>=</w:t>
      </w:r>
      <w:proofErr w:type="spellStart"/>
      <w:r w:rsidRPr="00C516BD">
        <w:rPr>
          <w:rFonts w:ascii="CMSS10" w:hAnsi="CMSS10" w:cs="CMSS10"/>
          <w:sz w:val="20"/>
          <w:szCs w:val="20"/>
        </w:rPr>
        <w:t>Verbose</w:t>
      </w:r>
      <w:proofErr w:type="spellEnd"/>
      <w:r w:rsidRPr="00C516BD">
        <w:rPr>
          <w:rFonts w:ascii="CMSS10" w:hAnsi="CMSS10" w:cs="CMSS10"/>
          <w:sz w:val="20"/>
          <w:szCs w:val="20"/>
        </w:rPr>
        <w:t xml:space="preserve">, </w:t>
      </w:r>
      <w:r w:rsidRPr="00C516BD">
        <w:rPr>
          <w:rFonts w:ascii="CMTT10" w:hAnsi="CMTT10" w:cs="CMTT10"/>
          <w:sz w:val="20"/>
          <w:szCs w:val="20"/>
        </w:rPr>
        <w:t>f</w:t>
      </w:r>
      <w:r w:rsidRPr="00C516BD">
        <w:rPr>
          <w:rFonts w:ascii="CMSS10" w:hAnsi="CMSS10" w:cs="CMSS10"/>
          <w:sz w:val="20"/>
          <w:szCs w:val="20"/>
        </w:rPr>
        <w:t>=File.</w:t>
      </w:r>
    </w:p>
    <w:p w:rsidR="0005281C" w:rsidRPr="00C516BD" w:rsidRDefault="00173B8D" w:rsidP="00B7219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 w:rsidRPr="00C516BD">
        <w:rPr>
          <w:rFonts w:ascii="CMSS10" w:hAnsi="CMSS10" w:cs="CMSS10"/>
          <w:sz w:val="20"/>
          <w:szCs w:val="20"/>
        </w:rPr>
        <w:t>Placez-vous dans votre répertoire d'accueil, et cré</w:t>
      </w:r>
      <w:r w:rsidR="0005281C" w:rsidRPr="00C516BD">
        <w:rPr>
          <w:rFonts w:ascii="CMSS10" w:hAnsi="CMSS10" w:cs="CMSS10"/>
          <w:sz w:val="20"/>
          <w:szCs w:val="20"/>
        </w:rPr>
        <w:t>ez</w:t>
      </w:r>
      <w:r w:rsidRPr="00C516BD">
        <w:rPr>
          <w:rFonts w:ascii="CMSS10" w:hAnsi="CMSS10" w:cs="CMSS10"/>
          <w:sz w:val="20"/>
          <w:szCs w:val="20"/>
        </w:rPr>
        <w:t xml:space="preserve"> dans le ré</w:t>
      </w:r>
      <w:r w:rsidR="0005281C" w:rsidRPr="00C516BD">
        <w:rPr>
          <w:rFonts w:ascii="CMSS10" w:hAnsi="CMSS10" w:cs="CMSS10"/>
          <w:sz w:val="20"/>
          <w:szCs w:val="20"/>
        </w:rPr>
        <w:t xml:space="preserve">pertoire temporaire </w:t>
      </w:r>
      <w:r w:rsidR="0005281C" w:rsidRPr="00C516BD">
        <w:rPr>
          <w:rFonts w:ascii="CMTT10" w:hAnsi="CMTT10" w:cs="CMTT10"/>
          <w:sz w:val="20"/>
          <w:szCs w:val="20"/>
        </w:rPr>
        <w:t>/</w:t>
      </w:r>
      <w:proofErr w:type="spellStart"/>
      <w:r w:rsidR="0005281C" w:rsidRPr="00C516BD">
        <w:rPr>
          <w:rFonts w:ascii="CMTT10" w:hAnsi="CMTT10" w:cs="CMTT10"/>
          <w:sz w:val="20"/>
          <w:szCs w:val="20"/>
        </w:rPr>
        <w:t>tmp</w:t>
      </w:r>
      <w:proofErr w:type="spellEnd"/>
      <w:r w:rsidR="0005281C" w:rsidRPr="00C516BD">
        <w:rPr>
          <w:rFonts w:ascii="CMTT10" w:hAnsi="CMTT10" w:cs="CMTT10"/>
          <w:sz w:val="20"/>
          <w:szCs w:val="20"/>
        </w:rPr>
        <w:t xml:space="preserve"> </w:t>
      </w:r>
      <w:r w:rsidR="0005281C" w:rsidRPr="00C516BD">
        <w:rPr>
          <w:rFonts w:ascii="CMSS10" w:hAnsi="CMSS10" w:cs="CMSS10"/>
          <w:sz w:val="20"/>
          <w:szCs w:val="20"/>
        </w:rPr>
        <w:t>une archive</w:t>
      </w:r>
      <w:r w:rsidR="00C516BD" w:rsidRPr="00C516BD">
        <w:rPr>
          <w:rFonts w:ascii="CMSS10" w:hAnsi="CMSS10" w:cs="CMSS10"/>
          <w:sz w:val="20"/>
          <w:szCs w:val="20"/>
        </w:rPr>
        <w:t xml:space="preserve"> </w:t>
      </w:r>
      <w:r w:rsidRPr="00C516BD">
        <w:rPr>
          <w:rFonts w:ascii="CMTT10" w:hAnsi="CMTT10" w:cs="CMTT10"/>
          <w:sz w:val="20"/>
          <w:szCs w:val="20"/>
        </w:rPr>
        <w:t>Essais</w:t>
      </w:r>
      <w:r w:rsidR="0005281C" w:rsidRPr="00C516BD">
        <w:rPr>
          <w:rFonts w:ascii="CMTT10" w:hAnsi="CMTT10" w:cs="CMTT10"/>
          <w:sz w:val="20"/>
          <w:szCs w:val="20"/>
        </w:rPr>
        <w:t xml:space="preserve">.tar </w:t>
      </w:r>
      <w:r w:rsidR="000E0209" w:rsidRPr="00C516BD">
        <w:rPr>
          <w:rFonts w:ascii="CMSS10" w:hAnsi="CMSS10" w:cs="CMSS10"/>
          <w:sz w:val="20"/>
          <w:szCs w:val="20"/>
        </w:rPr>
        <w:t>de votre ré</w:t>
      </w:r>
      <w:r w:rsidR="0005281C" w:rsidRPr="00C516BD">
        <w:rPr>
          <w:rFonts w:ascii="CMSS10" w:hAnsi="CMSS10" w:cs="CMSS10"/>
          <w:sz w:val="20"/>
          <w:szCs w:val="20"/>
        </w:rPr>
        <w:t xml:space="preserve">pertoire </w:t>
      </w:r>
      <w:r w:rsidRPr="00C516BD">
        <w:rPr>
          <w:rFonts w:ascii="CMTT10" w:hAnsi="CMTT10" w:cs="CMTT10"/>
          <w:sz w:val="20"/>
          <w:szCs w:val="20"/>
        </w:rPr>
        <w:t>Essais</w:t>
      </w:r>
      <w:r w:rsidR="0005281C" w:rsidRPr="00C516BD">
        <w:rPr>
          <w:rFonts w:ascii="CMSS10" w:hAnsi="CMSS10" w:cs="CMSS10"/>
          <w:sz w:val="20"/>
          <w:szCs w:val="20"/>
        </w:rPr>
        <w:t>.</w:t>
      </w:r>
    </w:p>
    <w:p w:rsidR="0005281C" w:rsidRPr="00C516BD" w:rsidRDefault="0005281C" w:rsidP="00B7219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proofErr w:type="spellStart"/>
      <w:r w:rsidRPr="00C516BD">
        <w:rPr>
          <w:rFonts w:ascii="CMSS10" w:hAnsi="CMSS10" w:cs="CMSS10"/>
          <w:sz w:val="20"/>
          <w:szCs w:val="20"/>
        </w:rPr>
        <w:t>Placez vous</w:t>
      </w:r>
      <w:proofErr w:type="spellEnd"/>
      <w:r w:rsidRPr="00C516BD">
        <w:rPr>
          <w:rFonts w:ascii="CMSS10" w:hAnsi="CMSS10" w:cs="CMSS10"/>
          <w:sz w:val="20"/>
          <w:szCs w:val="20"/>
        </w:rPr>
        <w:t xml:space="preserve"> maintenant dans </w:t>
      </w:r>
      <w:r w:rsidRPr="00C516BD">
        <w:rPr>
          <w:rFonts w:ascii="CMTT10" w:hAnsi="CMTT10" w:cs="CMTT10"/>
          <w:sz w:val="20"/>
          <w:szCs w:val="20"/>
        </w:rPr>
        <w:t>/</w:t>
      </w:r>
      <w:proofErr w:type="spellStart"/>
      <w:r w:rsidRPr="00C516BD">
        <w:rPr>
          <w:rFonts w:ascii="CMTT10" w:hAnsi="CMTT10" w:cs="CMTT10"/>
          <w:sz w:val="20"/>
          <w:szCs w:val="20"/>
        </w:rPr>
        <w:t>tmp</w:t>
      </w:r>
      <w:proofErr w:type="spellEnd"/>
      <w:r w:rsidR="00C516BD" w:rsidRPr="00C516BD">
        <w:rPr>
          <w:rFonts w:ascii="CMSS10" w:hAnsi="CMSS10" w:cs="CMSS10"/>
          <w:sz w:val="20"/>
          <w:szCs w:val="20"/>
        </w:rPr>
        <w:t>. Faites affi</w:t>
      </w:r>
      <w:r w:rsidRPr="00C516BD">
        <w:rPr>
          <w:rFonts w:ascii="CMSS10" w:hAnsi="CMSS10" w:cs="CMSS10"/>
          <w:sz w:val="20"/>
          <w:szCs w:val="20"/>
        </w:rPr>
        <w:t>cher la</w:t>
      </w:r>
      <w:r w:rsidR="00C516BD" w:rsidRPr="00C516BD">
        <w:rPr>
          <w:rFonts w:ascii="CMSS10" w:hAnsi="CMSS10" w:cs="CMSS10"/>
          <w:sz w:val="20"/>
          <w:szCs w:val="20"/>
        </w:rPr>
        <w:t xml:space="preserve"> liste des fi</w:t>
      </w:r>
      <w:r w:rsidRPr="00C516BD">
        <w:rPr>
          <w:rFonts w:ascii="CMSS10" w:hAnsi="CMSS10" w:cs="CMSS10"/>
          <w:sz w:val="20"/>
          <w:szCs w:val="20"/>
        </w:rPr>
        <w:t>chiers de l'archive.</w:t>
      </w:r>
    </w:p>
    <w:p w:rsidR="0005281C" w:rsidRPr="00C516BD" w:rsidRDefault="0005281C" w:rsidP="00B7219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 w:rsidRPr="00C516BD">
        <w:rPr>
          <w:rFonts w:ascii="CMSS10" w:hAnsi="CMSS10" w:cs="CMSS10"/>
          <w:sz w:val="20"/>
          <w:szCs w:val="20"/>
        </w:rPr>
        <w:t>Comment extraire tout le contenu de l'archive ?</w:t>
      </w:r>
    </w:p>
    <w:p w:rsidR="0005281C" w:rsidRPr="00C516BD" w:rsidRDefault="00C516BD" w:rsidP="00B7219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 w:rsidRPr="00C516BD">
        <w:rPr>
          <w:rFonts w:ascii="CMSS10" w:hAnsi="CMSS10" w:cs="CMSS10"/>
          <w:sz w:val="20"/>
          <w:szCs w:val="20"/>
        </w:rPr>
        <w:t>Comment extraire un fichier pré</w:t>
      </w:r>
      <w:r w:rsidR="0005281C" w:rsidRPr="00C516BD">
        <w:rPr>
          <w:rFonts w:ascii="CMSS10" w:hAnsi="CMSS10" w:cs="CMSS10"/>
          <w:sz w:val="20"/>
          <w:szCs w:val="20"/>
        </w:rPr>
        <w:t>cis ?</w:t>
      </w:r>
    </w:p>
    <w:p w:rsidR="0005281C" w:rsidRPr="00C516BD" w:rsidRDefault="00C516BD" w:rsidP="00B7219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 w:rsidRPr="00C516BD">
        <w:rPr>
          <w:rFonts w:ascii="CMSS10" w:hAnsi="CMSS10" w:cs="CMSS10"/>
          <w:sz w:val="20"/>
          <w:szCs w:val="20"/>
        </w:rPr>
        <w:t>Comment extraire un sous-ré</w:t>
      </w:r>
      <w:r w:rsidR="0005281C" w:rsidRPr="00C516BD">
        <w:rPr>
          <w:rFonts w:ascii="CMSS10" w:hAnsi="CMSS10" w:cs="CMSS10"/>
          <w:sz w:val="20"/>
          <w:szCs w:val="20"/>
        </w:rPr>
        <w:t>pertoire de l'archive ?</w:t>
      </w:r>
    </w:p>
    <w:p w:rsidR="0005281C" w:rsidRDefault="0005281C" w:rsidP="00B7219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 w:rsidRPr="00C516BD">
        <w:rPr>
          <w:rFonts w:ascii="CMSS10" w:hAnsi="CMSS10" w:cs="CMSS10"/>
          <w:sz w:val="20"/>
          <w:szCs w:val="20"/>
        </w:rPr>
        <w:t>C</w:t>
      </w:r>
      <w:r w:rsidR="00C516BD" w:rsidRPr="00C516BD">
        <w:rPr>
          <w:rFonts w:ascii="CMSS10" w:hAnsi="CMSS10" w:cs="CMSS10"/>
          <w:sz w:val="20"/>
          <w:szCs w:val="20"/>
        </w:rPr>
        <w:t>omment extraire uniquement les fi</w:t>
      </w:r>
      <w:r w:rsidRPr="00C516BD">
        <w:rPr>
          <w:rFonts w:ascii="CMSS10" w:hAnsi="CMSS10" w:cs="CMSS10"/>
          <w:sz w:val="20"/>
          <w:szCs w:val="20"/>
        </w:rPr>
        <w:t xml:space="preserve">chiers </w:t>
      </w:r>
      <w:proofErr w:type="spellStart"/>
      <w:r w:rsidR="00C516BD" w:rsidRPr="00C516BD">
        <w:rPr>
          <w:rFonts w:ascii="CMSS10" w:hAnsi="CMSS10" w:cs="CMSS10"/>
          <w:sz w:val="20"/>
          <w:szCs w:val="20"/>
        </w:rPr>
        <w:t>pdf</w:t>
      </w:r>
      <w:proofErr w:type="spellEnd"/>
      <w:r w:rsidRPr="00C516BD">
        <w:rPr>
          <w:rFonts w:ascii="CMSS10" w:hAnsi="CMSS10" w:cs="CMSS10"/>
          <w:sz w:val="20"/>
          <w:szCs w:val="20"/>
        </w:rPr>
        <w:t>?</w:t>
      </w:r>
    </w:p>
    <w:p w:rsidR="00C516BD" w:rsidRDefault="00C516BD" w:rsidP="00B72197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</w:p>
    <w:p w:rsidR="00C516BD" w:rsidRPr="00B72197" w:rsidRDefault="00C516BD" w:rsidP="00B72197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i/>
          <w:sz w:val="20"/>
          <w:szCs w:val="20"/>
        </w:rPr>
      </w:pPr>
      <w:r w:rsidRPr="00B72197">
        <w:rPr>
          <w:rFonts w:ascii="CMSS10" w:hAnsi="CMSS10" w:cs="CMSS10"/>
          <w:i/>
          <w:sz w:val="20"/>
          <w:szCs w:val="20"/>
        </w:rPr>
        <w:t>Tar et compression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0"/>
        <w:gridCol w:w="3024"/>
        <w:gridCol w:w="3028"/>
      </w:tblGrid>
      <w:tr w:rsidR="00C516BD" w:rsidTr="00C516BD">
        <w:tc>
          <w:tcPr>
            <w:tcW w:w="3070" w:type="dxa"/>
          </w:tcPr>
          <w:p w:rsidR="00C516BD" w:rsidRDefault="00C516BD" w:rsidP="00B72197">
            <w:pPr>
              <w:autoSpaceDE w:val="0"/>
              <w:autoSpaceDN w:val="0"/>
              <w:adjustRightInd w:val="0"/>
              <w:jc w:val="center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ascii="CMSS10" w:hAnsi="CMSS10" w:cs="CMSS10"/>
                <w:sz w:val="20"/>
                <w:szCs w:val="20"/>
              </w:rPr>
              <w:t>Option tar</w:t>
            </w:r>
          </w:p>
        </w:tc>
        <w:tc>
          <w:tcPr>
            <w:tcW w:w="3071" w:type="dxa"/>
          </w:tcPr>
          <w:p w:rsidR="00C516BD" w:rsidRDefault="00C516BD" w:rsidP="00B72197">
            <w:pPr>
              <w:autoSpaceDE w:val="0"/>
              <w:autoSpaceDN w:val="0"/>
              <w:adjustRightInd w:val="0"/>
              <w:jc w:val="center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ascii="CMSS10" w:hAnsi="CMSS10" w:cs="CMSS10"/>
                <w:sz w:val="20"/>
                <w:szCs w:val="20"/>
              </w:rPr>
              <w:t>Compression</w:t>
            </w:r>
          </w:p>
        </w:tc>
        <w:tc>
          <w:tcPr>
            <w:tcW w:w="3071" w:type="dxa"/>
          </w:tcPr>
          <w:p w:rsidR="00C516BD" w:rsidRDefault="00C516BD" w:rsidP="00B72197">
            <w:pPr>
              <w:autoSpaceDE w:val="0"/>
              <w:autoSpaceDN w:val="0"/>
              <w:adjustRightInd w:val="0"/>
              <w:jc w:val="center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ascii="CMSS10" w:hAnsi="CMSS10" w:cs="CMSS10"/>
                <w:sz w:val="20"/>
                <w:szCs w:val="20"/>
              </w:rPr>
              <w:t>Suffixes conventionnels</w:t>
            </w:r>
          </w:p>
        </w:tc>
      </w:tr>
      <w:tr w:rsidR="00C516BD" w:rsidTr="00C516BD">
        <w:tc>
          <w:tcPr>
            <w:tcW w:w="3070" w:type="dxa"/>
          </w:tcPr>
          <w:p w:rsidR="00C516BD" w:rsidRDefault="00C516BD" w:rsidP="00B72197">
            <w:pPr>
              <w:autoSpaceDE w:val="0"/>
              <w:autoSpaceDN w:val="0"/>
              <w:adjustRightInd w:val="0"/>
              <w:jc w:val="center"/>
              <w:rPr>
                <w:rFonts w:ascii="CMSS10" w:hAnsi="CMSS10" w:cs="CMSS10"/>
                <w:sz w:val="20"/>
                <w:szCs w:val="20"/>
              </w:rPr>
            </w:pPr>
          </w:p>
        </w:tc>
        <w:tc>
          <w:tcPr>
            <w:tcW w:w="3071" w:type="dxa"/>
          </w:tcPr>
          <w:p w:rsidR="00C516BD" w:rsidRDefault="00C516BD" w:rsidP="00B72197">
            <w:pPr>
              <w:autoSpaceDE w:val="0"/>
              <w:autoSpaceDN w:val="0"/>
              <w:adjustRightInd w:val="0"/>
              <w:jc w:val="center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ascii="CMSS10" w:hAnsi="CMSS10" w:cs="CMSS10"/>
                <w:sz w:val="20"/>
                <w:szCs w:val="20"/>
              </w:rPr>
              <w:t>-</w:t>
            </w:r>
          </w:p>
        </w:tc>
        <w:tc>
          <w:tcPr>
            <w:tcW w:w="3071" w:type="dxa"/>
          </w:tcPr>
          <w:p w:rsidR="00C516BD" w:rsidRDefault="00C516BD" w:rsidP="00B72197">
            <w:pPr>
              <w:autoSpaceDE w:val="0"/>
              <w:autoSpaceDN w:val="0"/>
              <w:adjustRightInd w:val="0"/>
              <w:jc w:val="center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ascii="CMSS10" w:hAnsi="CMSS10" w:cs="CMSS10"/>
                <w:sz w:val="20"/>
                <w:szCs w:val="20"/>
              </w:rPr>
              <w:t>.tar</w:t>
            </w:r>
          </w:p>
        </w:tc>
      </w:tr>
      <w:tr w:rsidR="00C516BD" w:rsidTr="00C516BD">
        <w:tc>
          <w:tcPr>
            <w:tcW w:w="3070" w:type="dxa"/>
          </w:tcPr>
          <w:p w:rsidR="00C516BD" w:rsidRDefault="00C516BD" w:rsidP="00B72197">
            <w:pPr>
              <w:autoSpaceDE w:val="0"/>
              <w:autoSpaceDN w:val="0"/>
              <w:adjustRightInd w:val="0"/>
              <w:jc w:val="center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ascii="CMSS10" w:hAnsi="CMSS10" w:cs="CMSS10"/>
                <w:sz w:val="20"/>
                <w:szCs w:val="20"/>
              </w:rPr>
              <w:t>z</w:t>
            </w:r>
          </w:p>
        </w:tc>
        <w:tc>
          <w:tcPr>
            <w:tcW w:w="3071" w:type="dxa"/>
          </w:tcPr>
          <w:p w:rsidR="00C516BD" w:rsidRDefault="00C516BD" w:rsidP="00B72197">
            <w:pPr>
              <w:autoSpaceDE w:val="0"/>
              <w:autoSpaceDN w:val="0"/>
              <w:adjustRightInd w:val="0"/>
              <w:jc w:val="center"/>
              <w:rPr>
                <w:rFonts w:ascii="CMSS10" w:hAnsi="CMSS10" w:cs="CMSS10"/>
                <w:sz w:val="20"/>
                <w:szCs w:val="20"/>
              </w:rPr>
            </w:pPr>
            <w:proofErr w:type="spellStart"/>
            <w:r>
              <w:rPr>
                <w:rFonts w:ascii="CMSS10" w:hAnsi="CMSS10" w:cs="CMSS10"/>
                <w:sz w:val="20"/>
                <w:szCs w:val="20"/>
              </w:rPr>
              <w:t>gzip</w:t>
            </w:r>
            <w:proofErr w:type="spellEnd"/>
          </w:p>
        </w:tc>
        <w:tc>
          <w:tcPr>
            <w:tcW w:w="3071" w:type="dxa"/>
          </w:tcPr>
          <w:p w:rsidR="00C516BD" w:rsidRDefault="005E0077" w:rsidP="00B72197">
            <w:pPr>
              <w:autoSpaceDE w:val="0"/>
              <w:autoSpaceDN w:val="0"/>
              <w:adjustRightInd w:val="0"/>
              <w:jc w:val="center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ascii="CMSS10" w:hAnsi="CMSS10" w:cs="CMSS10"/>
                <w:sz w:val="20"/>
                <w:szCs w:val="20"/>
              </w:rPr>
              <w:t>.</w:t>
            </w:r>
            <w:proofErr w:type="spellStart"/>
            <w:r>
              <w:rPr>
                <w:rFonts w:ascii="CMSS10" w:hAnsi="CMSS10" w:cs="CMSS10"/>
                <w:sz w:val="20"/>
                <w:szCs w:val="20"/>
              </w:rPr>
              <w:t>tgz</w:t>
            </w:r>
            <w:proofErr w:type="spellEnd"/>
            <w:r>
              <w:rPr>
                <w:rFonts w:ascii="CMSS10" w:hAnsi="CMSS10" w:cs="CMSS10"/>
                <w:sz w:val="20"/>
                <w:szCs w:val="20"/>
              </w:rPr>
              <w:t>, .tar.gz</w:t>
            </w:r>
          </w:p>
        </w:tc>
      </w:tr>
      <w:tr w:rsidR="00C516BD" w:rsidTr="00C516BD">
        <w:tc>
          <w:tcPr>
            <w:tcW w:w="3070" w:type="dxa"/>
          </w:tcPr>
          <w:p w:rsidR="00C516BD" w:rsidRDefault="00C516BD" w:rsidP="00B72197">
            <w:pPr>
              <w:autoSpaceDE w:val="0"/>
              <w:autoSpaceDN w:val="0"/>
              <w:adjustRightInd w:val="0"/>
              <w:jc w:val="center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ascii="CMSS10" w:hAnsi="CMSS10" w:cs="CMSS10"/>
                <w:sz w:val="20"/>
                <w:szCs w:val="20"/>
              </w:rPr>
              <w:t>j</w:t>
            </w:r>
          </w:p>
        </w:tc>
        <w:tc>
          <w:tcPr>
            <w:tcW w:w="3071" w:type="dxa"/>
          </w:tcPr>
          <w:p w:rsidR="00C516BD" w:rsidRDefault="00C516BD" w:rsidP="00B72197">
            <w:pPr>
              <w:autoSpaceDE w:val="0"/>
              <w:autoSpaceDN w:val="0"/>
              <w:adjustRightInd w:val="0"/>
              <w:jc w:val="center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ascii="CMSS10" w:hAnsi="CMSS10" w:cs="CMSS10"/>
                <w:sz w:val="20"/>
                <w:szCs w:val="20"/>
              </w:rPr>
              <w:t>bzip2</w:t>
            </w:r>
          </w:p>
        </w:tc>
        <w:tc>
          <w:tcPr>
            <w:tcW w:w="3071" w:type="dxa"/>
          </w:tcPr>
          <w:p w:rsidR="00C516BD" w:rsidRDefault="005E0077" w:rsidP="00B72197">
            <w:pPr>
              <w:autoSpaceDE w:val="0"/>
              <w:autoSpaceDN w:val="0"/>
              <w:adjustRightInd w:val="0"/>
              <w:jc w:val="center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ascii="CMSS10" w:hAnsi="CMSS10" w:cs="CMSS10"/>
                <w:sz w:val="20"/>
                <w:szCs w:val="20"/>
              </w:rPr>
              <w:t>.tar.bz2</w:t>
            </w:r>
          </w:p>
        </w:tc>
      </w:tr>
      <w:tr w:rsidR="00C516BD" w:rsidTr="00C516BD">
        <w:tc>
          <w:tcPr>
            <w:tcW w:w="3070" w:type="dxa"/>
          </w:tcPr>
          <w:p w:rsidR="00C516BD" w:rsidRDefault="00C516BD" w:rsidP="00B72197">
            <w:pPr>
              <w:autoSpaceDE w:val="0"/>
              <w:autoSpaceDN w:val="0"/>
              <w:adjustRightInd w:val="0"/>
              <w:jc w:val="center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ascii="CMSS10" w:hAnsi="CMSS10" w:cs="CMSS10"/>
                <w:sz w:val="20"/>
                <w:szCs w:val="20"/>
              </w:rPr>
              <w:t>Z</w:t>
            </w:r>
          </w:p>
        </w:tc>
        <w:tc>
          <w:tcPr>
            <w:tcW w:w="3071" w:type="dxa"/>
          </w:tcPr>
          <w:p w:rsidR="00C516BD" w:rsidRDefault="00C516BD" w:rsidP="00B72197">
            <w:pPr>
              <w:autoSpaceDE w:val="0"/>
              <w:autoSpaceDN w:val="0"/>
              <w:adjustRightInd w:val="0"/>
              <w:jc w:val="center"/>
              <w:rPr>
                <w:rFonts w:ascii="CMSS10" w:hAnsi="CMSS10" w:cs="CMSS10"/>
                <w:sz w:val="20"/>
                <w:szCs w:val="20"/>
              </w:rPr>
            </w:pPr>
            <w:proofErr w:type="spellStart"/>
            <w:r>
              <w:rPr>
                <w:rFonts w:ascii="CMSS10" w:hAnsi="CMSS10" w:cs="CMSS10"/>
                <w:sz w:val="20"/>
                <w:szCs w:val="20"/>
              </w:rPr>
              <w:t>compress</w:t>
            </w:r>
            <w:proofErr w:type="spellEnd"/>
          </w:p>
        </w:tc>
        <w:tc>
          <w:tcPr>
            <w:tcW w:w="3071" w:type="dxa"/>
          </w:tcPr>
          <w:p w:rsidR="00C516BD" w:rsidRDefault="005E0077" w:rsidP="00B72197">
            <w:pPr>
              <w:autoSpaceDE w:val="0"/>
              <w:autoSpaceDN w:val="0"/>
              <w:adjustRightInd w:val="0"/>
              <w:jc w:val="center"/>
              <w:rPr>
                <w:rFonts w:ascii="CMSS10" w:hAnsi="CMSS10" w:cs="CMSS10"/>
                <w:sz w:val="20"/>
                <w:szCs w:val="20"/>
              </w:rPr>
            </w:pPr>
            <w:r>
              <w:rPr>
                <w:rFonts w:ascii="CMSS10" w:hAnsi="CMSS10" w:cs="CMSS10"/>
                <w:sz w:val="20"/>
                <w:szCs w:val="20"/>
              </w:rPr>
              <w:t>.</w:t>
            </w:r>
            <w:proofErr w:type="spellStart"/>
            <w:r>
              <w:rPr>
                <w:rFonts w:ascii="CMSS10" w:hAnsi="CMSS10" w:cs="CMSS10"/>
                <w:sz w:val="20"/>
                <w:szCs w:val="20"/>
              </w:rPr>
              <w:t>tar.Z</w:t>
            </w:r>
            <w:proofErr w:type="spellEnd"/>
            <w:r>
              <w:rPr>
                <w:rFonts w:ascii="CMSS10" w:hAnsi="CMSS10" w:cs="CMSS10"/>
                <w:sz w:val="20"/>
                <w:szCs w:val="20"/>
              </w:rPr>
              <w:t xml:space="preserve"> (obsolète)</w:t>
            </w:r>
          </w:p>
        </w:tc>
      </w:tr>
    </w:tbl>
    <w:p w:rsidR="005E0077" w:rsidRPr="00AD71E6" w:rsidRDefault="005E0077" w:rsidP="00B7219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 w:rsidRPr="00AD71E6">
        <w:rPr>
          <w:rFonts w:ascii="CMSS10" w:hAnsi="CMSS10" w:cs="CMSS10"/>
          <w:sz w:val="20"/>
          <w:szCs w:val="20"/>
        </w:rPr>
        <w:t xml:space="preserve">Revenez dans votre </w:t>
      </w:r>
      <w:r w:rsidR="00AC7CA0" w:rsidRPr="00AD71E6">
        <w:rPr>
          <w:rFonts w:ascii="CMSS10" w:hAnsi="CMSS10" w:cs="CMSS10"/>
          <w:sz w:val="20"/>
          <w:szCs w:val="20"/>
        </w:rPr>
        <w:t>répertoire</w:t>
      </w:r>
      <w:r w:rsidRPr="00AD71E6">
        <w:rPr>
          <w:rFonts w:ascii="CMSS10" w:hAnsi="CMSS10" w:cs="CMSS10"/>
          <w:sz w:val="20"/>
          <w:szCs w:val="20"/>
        </w:rPr>
        <w:t xml:space="preserve"> d'accueil, </w:t>
      </w:r>
      <w:r w:rsidR="00AC7CA0" w:rsidRPr="00AD71E6">
        <w:rPr>
          <w:rFonts w:ascii="CMSS10" w:hAnsi="CMSS10" w:cs="CMSS10"/>
          <w:sz w:val="20"/>
          <w:szCs w:val="20"/>
        </w:rPr>
        <w:t>créez</w:t>
      </w:r>
      <w:r w:rsidRPr="00AD71E6">
        <w:rPr>
          <w:rFonts w:ascii="CMSS10" w:hAnsi="CMSS10" w:cs="CMSS10"/>
          <w:sz w:val="20"/>
          <w:szCs w:val="20"/>
        </w:rPr>
        <w:t xml:space="preserve"> une archive d'</w:t>
      </w:r>
      <w:r w:rsidR="00AC7CA0" w:rsidRPr="00AD71E6">
        <w:rPr>
          <w:rFonts w:ascii="CMTT10" w:hAnsi="CMTT10" w:cs="CMTT10"/>
          <w:sz w:val="20"/>
          <w:szCs w:val="20"/>
        </w:rPr>
        <w:t>Essais</w:t>
      </w:r>
      <w:r w:rsidRPr="00AD71E6">
        <w:rPr>
          <w:rFonts w:ascii="CMTT10" w:hAnsi="CMTT10" w:cs="CMTT10"/>
          <w:sz w:val="20"/>
          <w:szCs w:val="20"/>
        </w:rPr>
        <w:t xml:space="preserve"> </w:t>
      </w:r>
      <w:r w:rsidR="00AD71E6" w:rsidRPr="00AD71E6">
        <w:rPr>
          <w:rFonts w:ascii="CMSS10" w:hAnsi="CMSS10" w:cs="CMSS10"/>
          <w:sz w:val="20"/>
          <w:szCs w:val="20"/>
        </w:rPr>
        <w:t>au format « .</w:t>
      </w:r>
      <w:proofErr w:type="spellStart"/>
      <w:r w:rsidR="00AD71E6" w:rsidRPr="00AD71E6">
        <w:rPr>
          <w:rFonts w:ascii="CMSS10" w:hAnsi="CMSS10" w:cs="CMSS10"/>
          <w:sz w:val="20"/>
          <w:szCs w:val="20"/>
        </w:rPr>
        <w:t>tgz</w:t>
      </w:r>
      <w:proofErr w:type="spellEnd"/>
      <w:r w:rsidR="00AD71E6" w:rsidRPr="00AD71E6">
        <w:rPr>
          <w:rFonts w:ascii="CMSS10" w:hAnsi="CMSS10" w:cs="CMSS10"/>
          <w:sz w:val="20"/>
          <w:szCs w:val="20"/>
        </w:rPr>
        <w:t> »</w:t>
      </w:r>
      <w:r w:rsidRPr="00AD71E6">
        <w:rPr>
          <w:rFonts w:ascii="CMSS10" w:hAnsi="CMSS10" w:cs="CMSS10"/>
          <w:sz w:val="20"/>
          <w:szCs w:val="20"/>
        </w:rPr>
        <w:t>.</w:t>
      </w:r>
    </w:p>
    <w:p w:rsidR="005E0077" w:rsidRPr="00AD71E6" w:rsidRDefault="00AD71E6" w:rsidP="00B7219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 w:rsidRPr="00AD71E6">
        <w:rPr>
          <w:rFonts w:ascii="CMSS10" w:hAnsi="CMSS10" w:cs="CMSS10"/>
          <w:sz w:val="20"/>
          <w:szCs w:val="20"/>
        </w:rPr>
        <w:t>Créez</w:t>
      </w:r>
      <w:r w:rsidR="005E0077" w:rsidRPr="00AD71E6">
        <w:rPr>
          <w:rFonts w:ascii="CMSS10" w:hAnsi="CMSS10" w:cs="CMSS10"/>
          <w:sz w:val="20"/>
          <w:szCs w:val="20"/>
        </w:rPr>
        <w:t xml:space="preserve"> aussi une archive au fo</w:t>
      </w:r>
      <w:r w:rsidRPr="00AD71E6">
        <w:rPr>
          <w:rFonts w:ascii="CMSS10" w:hAnsi="CMSS10" w:cs="CMSS10"/>
          <w:sz w:val="20"/>
          <w:szCs w:val="20"/>
        </w:rPr>
        <w:t>rmat « .tar.bz2 »</w:t>
      </w:r>
    </w:p>
    <w:p w:rsidR="00C516BD" w:rsidRPr="00AD71E6" w:rsidRDefault="005E0077" w:rsidP="00B7219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 w:rsidRPr="00AD71E6">
        <w:rPr>
          <w:rFonts w:ascii="CMSS10" w:hAnsi="CMSS10" w:cs="CMSS10"/>
          <w:sz w:val="20"/>
          <w:szCs w:val="20"/>
        </w:rPr>
        <w:t>Comparez leurs tailles, et calculez le taux de compression.</w:t>
      </w:r>
    </w:p>
    <w:p w:rsidR="005E0077" w:rsidRPr="00AD71E6" w:rsidRDefault="005E0077" w:rsidP="00B7219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 w:rsidRPr="00AD71E6">
        <w:rPr>
          <w:rFonts w:ascii="CMSS10" w:hAnsi="CMSS10" w:cs="CMSS10"/>
          <w:sz w:val="20"/>
          <w:szCs w:val="20"/>
        </w:rPr>
        <w:t xml:space="preserve">Faites de </w:t>
      </w:r>
      <w:r w:rsidR="00AD71E6" w:rsidRPr="00AD71E6">
        <w:rPr>
          <w:rFonts w:ascii="CMSS10" w:hAnsi="CMSS10" w:cs="CMSS10"/>
          <w:sz w:val="20"/>
          <w:szCs w:val="20"/>
        </w:rPr>
        <w:t>même</w:t>
      </w:r>
      <w:r w:rsidRPr="00AD71E6">
        <w:rPr>
          <w:rFonts w:ascii="CMSS10" w:hAnsi="CMSS10" w:cs="CMSS10"/>
          <w:sz w:val="20"/>
          <w:szCs w:val="20"/>
        </w:rPr>
        <w:t xml:space="preserve"> (3 archives) avec votre </w:t>
      </w:r>
      <w:r w:rsidR="00AD71E6" w:rsidRPr="00AD71E6">
        <w:rPr>
          <w:rFonts w:ascii="CMSS10" w:hAnsi="CMSS10" w:cs="CMSS10"/>
          <w:sz w:val="20"/>
          <w:szCs w:val="20"/>
        </w:rPr>
        <w:t>répertoire</w:t>
      </w:r>
      <w:r w:rsidRPr="00AD71E6">
        <w:rPr>
          <w:rFonts w:ascii="CMSS10" w:hAnsi="CMSS10" w:cs="CMSS10"/>
          <w:sz w:val="20"/>
          <w:szCs w:val="20"/>
        </w:rPr>
        <w:t xml:space="preserve"> </w:t>
      </w:r>
      <w:r w:rsidR="00AD71E6" w:rsidRPr="00AD71E6">
        <w:rPr>
          <w:rFonts w:ascii="CMTT10" w:hAnsi="CMTT10" w:cs="CMTT10"/>
          <w:sz w:val="20"/>
          <w:szCs w:val="20"/>
        </w:rPr>
        <w:t>Essais</w:t>
      </w:r>
      <w:r w:rsidRPr="00AD71E6">
        <w:rPr>
          <w:rFonts w:ascii="CMSS10" w:hAnsi="CMSS10" w:cs="CMSS10"/>
          <w:sz w:val="20"/>
          <w:szCs w:val="20"/>
        </w:rPr>
        <w:t>.</w:t>
      </w:r>
    </w:p>
    <w:p w:rsidR="005E0077" w:rsidRDefault="005E0077" w:rsidP="00B72197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</w:p>
    <w:p w:rsidR="00AD71E6" w:rsidRPr="00B72197" w:rsidRDefault="00AD71E6" w:rsidP="00B72197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i/>
          <w:sz w:val="20"/>
          <w:szCs w:val="20"/>
        </w:rPr>
      </w:pPr>
      <w:r w:rsidRPr="00B72197">
        <w:rPr>
          <w:rFonts w:ascii="CMSS10" w:hAnsi="CMSS10" w:cs="CMSS10"/>
          <w:i/>
          <w:sz w:val="20"/>
          <w:szCs w:val="20"/>
        </w:rPr>
        <w:t xml:space="preserve">Zip, </w:t>
      </w:r>
      <w:proofErr w:type="spellStart"/>
      <w:r w:rsidRPr="00B72197">
        <w:rPr>
          <w:rFonts w:ascii="CMSS10" w:hAnsi="CMSS10" w:cs="CMSS10"/>
          <w:i/>
          <w:sz w:val="20"/>
          <w:szCs w:val="20"/>
        </w:rPr>
        <w:t>unzip</w:t>
      </w:r>
      <w:proofErr w:type="spellEnd"/>
    </w:p>
    <w:p w:rsidR="00AD71E6" w:rsidRDefault="00AD71E6" w:rsidP="00B72197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>
        <w:rPr>
          <w:rFonts w:ascii="CMSS10" w:hAnsi="CMSS10" w:cs="CMSS10"/>
          <w:sz w:val="20"/>
          <w:szCs w:val="20"/>
        </w:rPr>
        <w:t xml:space="preserve">Les archives au format « zip » sont fréquemment utilisées dans l'environnement MS-DOS/Windows. Elles peuvent être traitées par des utilitaires Unix : </w:t>
      </w:r>
      <w:r>
        <w:rPr>
          <w:rFonts w:ascii="CMTT10" w:hAnsi="CMTT10" w:cs="CMTT10"/>
          <w:sz w:val="20"/>
          <w:szCs w:val="20"/>
        </w:rPr>
        <w:t>zip</w:t>
      </w:r>
      <w:r>
        <w:rPr>
          <w:rFonts w:ascii="CMSS10" w:hAnsi="CMSS10" w:cs="CMSS10"/>
          <w:sz w:val="20"/>
          <w:szCs w:val="20"/>
        </w:rPr>
        <w:t xml:space="preserve">, </w:t>
      </w:r>
      <w:proofErr w:type="spellStart"/>
      <w:r>
        <w:rPr>
          <w:rFonts w:ascii="CMTT10" w:hAnsi="CMTT10" w:cs="CMTT10"/>
          <w:sz w:val="20"/>
          <w:szCs w:val="20"/>
        </w:rPr>
        <w:t>unzip</w:t>
      </w:r>
      <w:proofErr w:type="spellEnd"/>
      <w:r>
        <w:rPr>
          <w:rFonts w:ascii="CMSS10" w:hAnsi="CMSS10" w:cs="CMSS10"/>
          <w:sz w:val="20"/>
          <w:szCs w:val="20"/>
        </w:rPr>
        <w:t>.</w:t>
      </w:r>
    </w:p>
    <w:p w:rsidR="00AD71E6" w:rsidRDefault="00AD71E6" w:rsidP="00B72197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>
        <w:rPr>
          <w:rFonts w:ascii="CMSS10" w:hAnsi="CMSS10" w:cs="CMSS10"/>
          <w:sz w:val="20"/>
          <w:szCs w:val="20"/>
        </w:rPr>
        <w:lastRenderedPageBreak/>
        <w:t>Utilisez les commandes de manuel pour effectuer les opérations suivantes :</w:t>
      </w:r>
    </w:p>
    <w:p w:rsidR="00AD71E6" w:rsidRPr="00AD71E6" w:rsidRDefault="00AD71E6" w:rsidP="00B7219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 w:rsidRPr="00AD71E6">
        <w:rPr>
          <w:rFonts w:ascii="CMSS10" w:hAnsi="CMSS10" w:cs="CMSS10"/>
          <w:sz w:val="20"/>
          <w:szCs w:val="20"/>
        </w:rPr>
        <w:t xml:space="preserve">Fabriquez dans </w:t>
      </w:r>
      <w:proofErr w:type="spellStart"/>
      <w:r w:rsidRPr="00AD71E6">
        <w:rPr>
          <w:rFonts w:ascii="CMTT10" w:hAnsi="CMTT10" w:cs="CMTT10"/>
          <w:sz w:val="20"/>
          <w:szCs w:val="20"/>
        </w:rPr>
        <w:t>tmp</w:t>
      </w:r>
      <w:proofErr w:type="spellEnd"/>
      <w:r w:rsidRPr="00AD71E6">
        <w:rPr>
          <w:rFonts w:ascii="CMTT10" w:hAnsi="CMTT10" w:cs="CMTT10"/>
          <w:sz w:val="20"/>
          <w:szCs w:val="20"/>
        </w:rPr>
        <w:t xml:space="preserve"> </w:t>
      </w:r>
      <w:r w:rsidRPr="00AD71E6">
        <w:rPr>
          <w:rFonts w:ascii="CMSS10" w:hAnsi="CMSS10" w:cs="CMSS10"/>
          <w:sz w:val="20"/>
          <w:szCs w:val="20"/>
        </w:rPr>
        <w:t xml:space="preserve">un </w:t>
      </w:r>
      <w:r w:rsidRPr="00AD71E6">
        <w:rPr>
          <w:rFonts w:ascii="CMTT10" w:hAnsi="CMTT10" w:cs="CMTT10"/>
          <w:sz w:val="20"/>
          <w:szCs w:val="20"/>
        </w:rPr>
        <w:t xml:space="preserve">Essais.zip </w:t>
      </w:r>
      <w:r w:rsidRPr="00AD71E6">
        <w:rPr>
          <w:rFonts w:ascii="CMSS10" w:hAnsi="CMSS10" w:cs="CMSS10"/>
          <w:sz w:val="20"/>
          <w:szCs w:val="20"/>
        </w:rPr>
        <w:t>de Essais</w:t>
      </w:r>
    </w:p>
    <w:p w:rsidR="00AD71E6" w:rsidRPr="00AD71E6" w:rsidRDefault="00AD71E6" w:rsidP="00B7219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 w:rsidRPr="00AD71E6">
        <w:rPr>
          <w:rFonts w:ascii="CMSS10" w:hAnsi="CMSS10" w:cs="CMSS10"/>
          <w:sz w:val="20"/>
          <w:szCs w:val="20"/>
        </w:rPr>
        <w:t>Comparez leurs tailles à celles des autres archives.</w:t>
      </w:r>
    </w:p>
    <w:p w:rsidR="00AD71E6" w:rsidRPr="00AD71E6" w:rsidRDefault="00AD71E6" w:rsidP="00B7219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 w:rsidRPr="00AD71E6">
        <w:rPr>
          <w:rFonts w:ascii="CMSS10" w:hAnsi="CMSS10" w:cs="CMSS10"/>
          <w:sz w:val="20"/>
          <w:szCs w:val="20"/>
        </w:rPr>
        <w:t>Comment connaître leur contenu sans les déballer ?</w:t>
      </w:r>
    </w:p>
    <w:p w:rsidR="00AD71E6" w:rsidRPr="00AD71E6" w:rsidRDefault="00AD71E6" w:rsidP="00B7219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 w:rsidRPr="00AD71E6">
        <w:rPr>
          <w:rFonts w:ascii="CMSS10" w:hAnsi="CMSS10" w:cs="CMSS10"/>
          <w:sz w:val="20"/>
          <w:szCs w:val="20"/>
        </w:rPr>
        <w:t>Comment extraire le contenu d'une archive ?</w:t>
      </w:r>
    </w:p>
    <w:p w:rsidR="00AD71E6" w:rsidRPr="00AD71E6" w:rsidRDefault="00AD71E6" w:rsidP="00B7219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 w:rsidRPr="00AD71E6">
        <w:rPr>
          <w:rFonts w:ascii="CMSS10" w:hAnsi="CMSS10" w:cs="CMSS10"/>
          <w:sz w:val="20"/>
          <w:szCs w:val="20"/>
        </w:rPr>
        <w:t>Comment extraire un fichier ?</w:t>
      </w:r>
    </w:p>
    <w:p w:rsidR="00AD71E6" w:rsidRPr="00AD71E6" w:rsidRDefault="00AD71E6" w:rsidP="00B7219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 w:rsidRPr="00AD71E6">
        <w:rPr>
          <w:rFonts w:ascii="CMSS10" w:hAnsi="CMSS10" w:cs="CMSS10"/>
          <w:sz w:val="20"/>
          <w:szCs w:val="20"/>
        </w:rPr>
        <w:t>Comment extraire un sous-répertoire ?</w:t>
      </w:r>
    </w:p>
    <w:p w:rsidR="00AD71E6" w:rsidRDefault="00AD71E6" w:rsidP="00B7219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  <w:r w:rsidRPr="00AD71E6">
        <w:rPr>
          <w:rFonts w:ascii="CMSS10" w:hAnsi="CMSS10" w:cs="CMSS10"/>
          <w:sz w:val="20"/>
          <w:szCs w:val="20"/>
        </w:rPr>
        <w:t>Vous pouvez effacer les fichiers d'archive.</w:t>
      </w:r>
    </w:p>
    <w:p w:rsidR="00AD71E6" w:rsidRDefault="00AD71E6" w:rsidP="00B72197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</w:p>
    <w:p w:rsidR="00CE274B" w:rsidRPr="00B72197" w:rsidRDefault="00CE274B" w:rsidP="009A44FA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MSS10" w:hAnsi="CMSS10" w:cs="CMSS10"/>
          <w:sz w:val="20"/>
          <w:szCs w:val="20"/>
        </w:rPr>
      </w:pPr>
    </w:p>
    <w:sectPr w:rsidR="00CE274B" w:rsidRPr="00B72197" w:rsidSect="00C516B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SS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S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307D8"/>
    <w:multiLevelType w:val="hybridMultilevel"/>
    <w:tmpl w:val="493AB5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4315"/>
    <w:multiLevelType w:val="hybridMultilevel"/>
    <w:tmpl w:val="5A8AB9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46FB2"/>
    <w:multiLevelType w:val="hybridMultilevel"/>
    <w:tmpl w:val="B0FC62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33A75"/>
    <w:multiLevelType w:val="hybridMultilevel"/>
    <w:tmpl w:val="CB4CC3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D5F9C"/>
    <w:multiLevelType w:val="hybridMultilevel"/>
    <w:tmpl w:val="3D24F15C"/>
    <w:lvl w:ilvl="0" w:tplc="6A1C0BCE">
      <w:start w:val="3"/>
      <w:numFmt w:val="bullet"/>
      <w:lvlText w:val="-"/>
      <w:lvlJc w:val="left"/>
      <w:pPr>
        <w:ind w:left="720" w:hanging="360"/>
      </w:pPr>
      <w:rPr>
        <w:rFonts w:ascii="CMSS10" w:eastAsiaTheme="minorHAnsi" w:hAnsi="CMSS10" w:cs="CMSS10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F37AD"/>
    <w:multiLevelType w:val="hybridMultilevel"/>
    <w:tmpl w:val="2BE435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A7"/>
    <w:rsid w:val="0005281C"/>
    <w:rsid w:val="000E0209"/>
    <w:rsid w:val="00173B8D"/>
    <w:rsid w:val="0022036F"/>
    <w:rsid w:val="002B2C42"/>
    <w:rsid w:val="003140A7"/>
    <w:rsid w:val="0049216C"/>
    <w:rsid w:val="005E0077"/>
    <w:rsid w:val="00736BB5"/>
    <w:rsid w:val="0095076C"/>
    <w:rsid w:val="009A44FA"/>
    <w:rsid w:val="00AC7CA0"/>
    <w:rsid w:val="00AD3095"/>
    <w:rsid w:val="00AD71E6"/>
    <w:rsid w:val="00AE1F94"/>
    <w:rsid w:val="00B72197"/>
    <w:rsid w:val="00C516BD"/>
    <w:rsid w:val="00C9077E"/>
    <w:rsid w:val="00CE274B"/>
    <w:rsid w:val="00E8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ED25"/>
  <w15:docId w15:val="{0419D477-4502-4216-B336-23ACF133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4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0A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9077E"/>
    <w:pPr>
      <w:ind w:left="720"/>
      <w:contextualSpacing/>
    </w:pPr>
  </w:style>
  <w:style w:type="table" w:styleId="Grilledutableau">
    <w:name w:val="Table Grid"/>
    <w:basedOn w:val="TableauNormal"/>
    <w:uiPriority w:val="59"/>
    <w:rsid w:val="00C51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A2A7D3-AB59-42D7-850E-F18A7E3C5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8D897912</Template>
  <TotalTime>1</TotalTime>
  <Pages>2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Bordeaux 1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woirgard</dc:creator>
  <cp:keywords/>
  <dc:description/>
  <cp:lastModifiedBy>Eric Woirgard</cp:lastModifiedBy>
  <cp:revision>2</cp:revision>
  <dcterms:created xsi:type="dcterms:W3CDTF">2019-09-18T13:44:00Z</dcterms:created>
  <dcterms:modified xsi:type="dcterms:W3CDTF">2019-09-18T13:44:00Z</dcterms:modified>
</cp:coreProperties>
</file>